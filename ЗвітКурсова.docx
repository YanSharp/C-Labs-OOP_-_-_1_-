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auto"/>
          <w:sz w:val="28"/>
          <w:szCs w:val="28"/>
        </w:rPr>
        <w:id w:val="-1050606782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p w:rsidR="00AC0877" w:rsidRPr="00FA5CA6" w:rsidRDefault="00AC0877" w:rsidP="00FA5CA6">
          <w:pPr>
            <w:pStyle w:val="31"/>
            <w:ind w:firstLine="0"/>
            <w:jc w:val="center"/>
            <w:rPr>
              <w:b/>
              <w:color w:val="auto"/>
              <w:sz w:val="28"/>
              <w:szCs w:val="28"/>
            </w:rPr>
          </w:pPr>
        </w:p>
        <w:p w:rsidR="00F95DEA" w:rsidRPr="009140F4" w:rsidRDefault="00F95DEA" w:rsidP="00F95DEA">
          <w:pPr>
            <w:pStyle w:val="31"/>
            <w:ind w:firstLine="0"/>
            <w:jc w:val="center"/>
            <w:rPr>
              <w:b/>
              <w:sz w:val="28"/>
              <w:szCs w:val="28"/>
            </w:rPr>
          </w:pPr>
        </w:p>
        <w:p w:rsidR="00F95DEA" w:rsidRPr="009140F4" w:rsidRDefault="00F95DEA" w:rsidP="00F95DEA">
          <w:pPr>
            <w:pStyle w:val="31"/>
            <w:ind w:firstLine="0"/>
            <w:jc w:val="center"/>
            <w:rPr>
              <w:b/>
              <w:sz w:val="28"/>
              <w:szCs w:val="28"/>
            </w:rPr>
          </w:pPr>
        </w:p>
        <w:p w:rsidR="00F95DEA" w:rsidRDefault="00F95DEA" w:rsidP="00F95DEA">
          <w:pPr>
            <w:pStyle w:val="31"/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Створення файлового менеджеру</w:t>
          </w:r>
        </w:p>
        <w:p w:rsidR="00F95DEA" w:rsidRPr="00F95DEA" w:rsidRDefault="007557EC" w:rsidP="00F95DEA">
          <w:pPr>
            <w:pStyle w:val="31"/>
            <w:ind w:firstLine="0"/>
            <w:jc w:val="center"/>
            <w:rPr>
              <w:b/>
              <w:sz w:val="28"/>
              <w:szCs w:val="28"/>
              <w:lang w:val="ru-RU"/>
            </w:rPr>
          </w:pPr>
          <w:r>
            <w:rPr>
              <w:i/>
              <w:sz w:val="36"/>
              <w:szCs w:val="36"/>
              <w:lang w:val="en-US"/>
            </w:rPr>
            <w:t>UA.IK.7116</w:t>
          </w:r>
          <w:r w:rsidRPr="00987A94">
            <w:rPr>
              <w:i/>
              <w:sz w:val="36"/>
              <w:szCs w:val="36"/>
              <w:lang w:val="en-US"/>
            </w:rPr>
            <w:t>-00 01</w:t>
          </w:r>
        </w:p>
        <w:p w:rsidR="00F95DEA" w:rsidRPr="009140F4" w:rsidRDefault="00F95DEA" w:rsidP="00F95DEA">
          <w:pPr>
            <w:pStyle w:val="31"/>
            <w:ind w:firstLine="0"/>
            <w:jc w:val="center"/>
            <w:rPr>
              <w:b/>
              <w:sz w:val="28"/>
              <w:szCs w:val="28"/>
            </w:rPr>
          </w:pPr>
        </w:p>
        <w:p w:rsidR="00F95DEA" w:rsidRPr="009140F4" w:rsidRDefault="00F95DEA" w:rsidP="00F95DEA">
          <w:pPr>
            <w:pStyle w:val="31"/>
            <w:ind w:firstLine="0"/>
            <w:jc w:val="center"/>
            <w:rPr>
              <w:b/>
              <w:sz w:val="28"/>
              <w:szCs w:val="28"/>
            </w:rPr>
          </w:pPr>
        </w:p>
        <w:p w:rsidR="00F95DEA" w:rsidRDefault="00F95DEA" w:rsidP="00F95DEA">
          <w:pPr>
            <w:ind w:right="9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Курсова робота</w:t>
          </w:r>
        </w:p>
        <w:p w:rsidR="00F95DEA" w:rsidRPr="00A768F1" w:rsidRDefault="00AC0877" w:rsidP="00F95DEA">
          <w:pPr>
            <w:ind w:right="9"/>
            <w:jc w:val="center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</w:rPr>
            <w:t>дисципліна</w:t>
          </w:r>
        </w:p>
        <w:p w:rsidR="00F95DEA" w:rsidRPr="001F6A0F" w:rsidRDefault="00F95DEA" w:rsidP="00F95DEA">
          <w:pPr>
            <w:ind w:right="9"/>
            <w:jc w:val="center"/>
            <w:rPr>
              <w:b/>
              <w:szCs w:val="28"/>
            </w:rPr>
          </w:pPr>
          <w:r>
            <w:rPr>
              <w:b/>
              <w:sz w:val="32"/>
              <w:szCs w:val="32"/>
            </w:rPr>
            <w:t>«</w:t>
          </w:r>
          <w:r w:rsidRPr="00A768F1">
            <w:rPr>
              <w:b/>
              <w:sz w:val="32"/>
              <w:szCs w:val="32"/>
            </w:rPr>
            <w:t>Програмування 2. Структури даних та алгоритми</w:t>
          </w:r>
          <w:r>
            <w:rPr>
              <w:b/>
              <w:sz w:val="32"/>
              <w:szCs w:val="32"/>
            </w:rPr>
            <w:t>»</w:t>
          </w:r>
        </w:p>
        <w:p w:rsidR="00F95DEA" w:rsidRDefault="00F95DEA" w:rsidP="00F95DEA">
          <w:pPr>
            <w:pStyle w:val="31"/>
            <w:ind w:firstLine="0"/>
            <w:jc w:val="center"/>
            <w:rPr>
              <w:b/>
              <w:sz w:val="28"/>
            </w:rPr>
          </w:pPr>
        </w:p>
        <w:p w:rsidR="00F95DEA" w:rsidRPr="009140F4" w:rsidRDefault="00F95DEA" w:rsidP="00FA5CA6">
          <w:pPr>
            <w:pStyle w:val="31"/>
            <w:ind w:firstLine="0"/>
            <w:jc w:val="center"/>
            <w:rPr>
              <w:b/>
              <w:sz w:val="28"/>
              <w:szCs w:val="28"/>
            </w:rPr>
          </w:pPr>
        </w:p>
        <w:tbl>
          <w:tblPr>
            <w:tblpPr w:leftFromText="180" w:rightFromText="180" w:vertAnchor="text" w:horzAnchor="margin" w:tblpXSpec="center" w:tblpY="181"/>
            <w:tblW w:w="10800" w:type="dxa"/>
            <w:tblLook w:val="0000" w:firstRow="0" w:lastRow="0" w:firstColumn="0" w:lastColumn="0" w:noHBand="0" w:noVBand="0"/>
          </w:tblPr>
          <w:tblGrid>
            <w:gridCol w:w="5220"/>
            <w:gridCol w:w="5580"/>
          </w:tblGrid>
          <w:tr w:rsidR="00F95DEA" w:rsidRPr="004009AA" w:rsidTr="00466A44">
            <w:trPr>
              <w:trHeight w:val="541"/>
            </w:trPr>
            <w:tc>
              <w:tcPr>
                <w:tcW w:w="5220" w:type="dxa"/>
                <w:vAlign w:val="center"/>
              </w:tcPr>
              <w:p w:rsidR="00F95DEA" w:rsidRPr="00A03E21" w:rsidRDefault="00F95DEA" w:rsidP="00466A44">
                <w:pPr>
                  <w:ind w:right="485"/>
                  <w:rPr>
                    <w:szCs w:val="28"/>
                  </w:rPr>
                </w:pPr>
                <w:r>
                  <w:rPr>
                    <w:szCs w:val="28"/>
                  </w:rPr>
                  <w:t>Керівник</w:t>
                </w:r>
                <w:r w:rsidRPr="00A03E21">
                  <w:rPr>
                    <w:szCs w:val="28"/>
                  </w:rPr>
                  <w:t>:</w:t>
                </w:r>
              </w:p>
              <w:p w:rsidR="00F95DEA" w:rsidRPr="00A03E21" w:rsidRDefault="00F95DEA" w:rsidP="00466A44">
                <w:pPr>
                  <w:rPr>
                    <w:b/>
                    <w:sz w:val="32"/>
                    <w:szCs w:val="32"/>
                  </w:rPr>
                </w:pPr>
                <w:r>
                  <w:rPr>
                    <w:szCs w:val="28"/>
                  </w:rPr>
                  <w:t>Дзінько Р.І</w:t>
                </w:r>
                <w:r w:rsidRPr="00A03E21">
                  <w:rPr>
                    <w:b/>
                    <w:szCs w:val="28"/>
                  </w:rPr>
                  <w:t>.</w:t>
                </w:r>
              </w:p>
            </w:tc>
            <w:tc>
              <w:tcPr>
                <w:tcW w:w="5580" w:type="dxa"/>
                <w:vAlign w:val="center"/>
              </w:tcPr>
              <w:p w:rsidR="00F95DEA" w:rsidRPr="00A03E21" w:rsidRDefault="00F95DEA" w:rsidP="00AC0877">
                <w:pPr>
                  <w:ind w:right="485"/>
                  <w:jc w:val="center"/>
                  <w:rPr>
                    <w:szCs w:val="28"/>
                  </w:rPr>
                </w:pPr>
                <w:r w:rsidRPr="00A03E21">
                  <w:rPr>
                    <w:szCs w:val="28"/>
                  </w:rPr>
                  <w:t>Виконав:</w:t>
                </w:r>
              </w:p>
              <w:p w:rsidR="00AC0877" w:rsidRDefault="00AC0877" w:rsidP="00466A44">
                <w:pPr>
                  <w:ind w:right="485"/>
                  <w:jc w:val="right"/>
                  <w:rPr>
                    <w:szCs w:val="28"/>
                  </w:rPr>
                </w:pPr>
                <w:r>
                  <w:rPr>
                    <w:b/>
                    <w:szCs w:val="28"/>
                  </w:rPr>
                  <w:t>Папашева А.К.</w:t>
                </w:r>
              </w:p>
              <w:p w:rsidR="00F95DEA" w:rsidRPr="00AC0877" w:rsidRDefault="00F95DEA" w:rsidP="00AC0877">
                <w:pPr>
                  <w:ind w:right="485"/>
                  <w:jc w:val="right"/>
                  <w:rPr>
                    <w:szCs w:val="28"/>
                  </w:rPr>
                </w:pPr>
                <w:r w:rsidRPr="00A03E21">
                  <w:rPr>
                    <w:szCs w:val="28"/>
                  </w:rPr>
                  <w:t>гр. ІК-71</w:t>
                </w:r>
              </w:p>
            </w:tc>
          </w:tr>
        </w:tbl>
        <w:p w:rsidR="00AC0877" w:rsidRPr="00A768F1" w:rsidRDefault="00AC0877" w:rsidP="00F95DEA">
          <w:pPr>
            <w:pStyle w:val="31"/>
            <w:ind w:firstLine="0"/>
            <w:rPr>
              <w:sz w:val="28"/>
              <w:szCs w:val="28"/>
            </w:rPr>
          </w:pPr>
        </w:p>
        <w:p w:rsidR="00F95DEA" w:rsidRPr="00A768F1" w:rsidRDefault="00F95DEA" w:rsidP="00F95DEA">
          <w:pPr>
            <w:pStyle w:val="31"/>
            <w:ind w:firstLine="0"/>
            <w:rPr>
              <w:sz w:val="28"/>
              <w:szCs w:val="28"/>
            </w:rPr>
          </w:pPr>
          <w:r w:rsidRPr="00A768F1">
            <w:rPr>
              <w:sz w:val="28"/>
              <w:szCs w:val="28"/>
            </w:rPr>
            <w:t>«Захист дозволено»</w:t>
          </w:r>
        </w:p>
        <w:p w:rsidR="00F95DEA" w:rsidRPr="00A768F1" w:rsidRDefault="00F95DEA" w:rsidP="00F95DEA">
          <w:pPr>
            <w:pStyle w:val="31"/>
            <w:ind w:firstLine="0"/>
            <w:rPr>
              <w:sz w:val="28"/>
              <w:szCs w:val="28"/>
            </w:rPr>
          </w:pPr>
        </w:p>
        <w:p w:rsidR="00F95DEA" w:rsidRDefault="00F95DEA" w:rsidP="00F95DEA">
          <w:pPr>
            <w:pStyle w:val="31"/>
            <w:ind w:firstLine="0"/>
            <w:rPr>
              <w:sz w:val="28"/>
              <w:szCs w:val="28"/>
            </w:rPr>
          </w:pPr>
          <w:r w:rsidRPr="00A768F1">
            <w:rPr>
              <w:sz w:val="28"/>
              <w:szCs w:val="28"/>
            </w:rPr>
            <w:t>«___»_____________2018р.</w:t>
          </w:r>
        </w:p>
        <w:p w:rsidR="00AC0877" w:rsidRDefault="00AC0877" w:rsidP="00F95DEA">
          <w:pPr>
            <w:pStyle w:val="31"/>
            <w:ind w:firstLine="0"/>
            <w:rPr>
              <w:sz w:val="28"/>
              <w:szCs w:val="28"/>
            </w:rPr>
          </w:pPr>
        </w:p>
        <w:tbl>
          <w:tblPr>
            <w:tblStyle w:val="af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14"/>
            <w:gridCol w:w="4815"/>
          </w:tblGrid>
          <w:tr w:rsidR="00F95DEA" w:rsidTr="00AC0877">
            <w:tc>
              <w:tcPr>
                <w:tcW w:w="4814" w:type="dxa"/>
              </w:tcPr>
              <w:p w:rsidR="00F95DEA" w:rsidRDefault="00F95DEA" w:rsidP="00466A44">
                <w:pPr>
                  <w:pStyle w:val="31"/>
                  <w:shd w:val="clear" w:color="auto" w:fill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_______________</w:t>
                </w:r>
                <w:r>
                  <w:rPr>
                    <w:sz w:val="28"/>
                    <w:szCs w:val="28"/>
                  </w:rPr>
                  <w:t>_</w:t>
                </w:r>
                <w:r>
                  <w:rPr>
                    <w:sz w:val="28"/>
                    <w:szCs w:val="28"/>
                    <w:lang w:val="en-US"/>
                  </w:rPr>
                  <w:t>_/</w:t>
                </w:r>
                <w:r>
                  <w:rPr>
                    <w:sz w:val="28"/>
                    <w:szCs w:val="28"/>
                  </w:rPr>
                  <w:t>підпис керівника</w:t>
                </w:r>
              </w:p>
            </w:tc>
            <w:tc>
              <w:tcPr>
                <w:tcW w:w="4815" w:type="dxa"/>
              </w:tcPr>
              <w:p w:rsidR="00F95DEA" w:rsidRDefault="00F95DEA" w:rsidP="00466A44">
                <w:pPr>
                  <w:pStyle w:val="31"/>
                  <w:shd w:val="clear" w:color="auto" w:fill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_________________/підпис студента</w:t>
                </w:r>
              </w:p>
            </w:tc>
          </w:tr>
        </w:tbl>
        <w:p w:rsidR="005F4E32" w:rsidRPr="009A1612" w:rsidRDefault="005F1E6F" w:rsidP="005F4E32">
          <w:pPr>
            <w:jc w:val="left"/>
          </w:pPr>
          <w:r>
            <w:br w:type="page"/>
          </w:r>
          <w:r w:rsidR="00875C4D">
            <w:rPr>
              <w:noProof/>
              <w:sz w:val="20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3E22253A" wp14:editId="3EFAF4B7">
                    <wp:simplePos x="0" y="0"/>
                    <wp:positionH relativeFrom="column">
                      <wp:posOffset>5829300</wp:posOffset>
                    </wp:positionH>
                    <wp:positionV relativeFrom="paragraph">
                      <wp:posOffset>144780</wp:posOffset>
                    </wp:positionV>
                    <wp:extent cx="850265" cy="0"/>
                    <wp:effectExtent l="0" t="0" r="0" b="0"/>
                    <wp:wrapNone/>
                    <wp:docPr id="81" name="Прямая соединительная линия 8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502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688B55B" id="Прямая соединительная линия 8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11.4pt" to="525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" o:allowincell="f"/>
                </w:pict>
              </mc:Fallback>
            </mc:AlternateContent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8"/>
              <w:szCs w:val="20"/>
              <w:lang w:val="uk-UA"/>
            </w:rPr>
            <w:id w:val="-180954896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5F4E32" w:rsidRPr="005F4E32" w:rsidRDefault="005F4E32">
              <w:pPr>
                <w:pStyle w:val="af6"/>
                <w:rPr>
                  <w:rFonts w:ascii="Times New Roman" w:hAnsi="Times New Roman" w:cs="Times New Roman"/>
                  <w:color w:val="auto"/>
                  <w:lang w:val="uk-UA"/>
                </w:rPr>
              </w:pPr>
              <w:r w:rsidRPr="005F4E32">
                <w:rPr>
                  <w:rFonts w:ascii="Times New Roman" w:hAnsi="Times New Roman" w:cs="Times New Roman"/>
                  <w:color w:val="auto"/>
                </w:rPr>
                <w:t>Зміст:</w:t>
              </w:r>
            </w:p>
            <w:p w:rsidR="00056742" w:rsidRDefault="005F4E32">
              <w:pPr>
                <w:pStyle w:val="20"/>
                <w:tabs>
                  <w:tab w:val="left" w:pos="132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6887600" w:history="1">
                <w:r w:rsidR="00056742" w:rsidRPr="001E7B03">
                  <w:rPr>
                    <w:rStyle w:val="af5"/>
                    <w:noProof/>
                  </w:rPr>
                  <w:t>1.</w:t>
                </w:r>
                <w:r w:rsidR="00056742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="00056742" w:rsidRPr="001E7B03">
                  <w:rPr>
                    <w:rStyle w:val="af5"/>
                    <w:noProof/>
                  </w:rPr>
                  <w:t>Вступна частина</w:t>
                </w:r>
                <w:r w:rsidR="00056742">
                  <w:rPr>
                    <w:noProof/>
                    <w:webHidden/>
                  </w:rPr>
                  <w:tab/>
                </w:r>
                <w:r w:rsidR="00056742">
                  <w:rPr>
                    <w:noProof/>
                    <w:webHidden/>
                  </w:rPr>
                  <w:fldChar w:fldCharType="begin"/>
                </w:r>
                <w:r w:rsidR="00056742">
                  <w:rPr>
                    <w:noProof/>
                    <w:webHidden/>
                  </w:rPr>
                  <w:instrText xml:space="preserve"> PAGEREF _Toc516887600 \h </w:instrText>
                </w:r>
                <w:r w:rsidR="00056742">
                  <w:rPr>
                    <w:noProof/>
                    <w:webHidden/>
                  </w:rPr>
                </w:r>
                <w:r w:rsidR="00056742">
                  <w:rPr>
                    <w:noProof/>
                    <w:webHidden/>
                  </w:rPr>
                  <w:fldChar w:fldCharType="separate"/>
                </w:r>
                <w:r w:rsidR="00056742">
                  <w:rPr>
                    <w:noProof/>
                    <w:webHidden/>
                  </w:rPr>
                  <w:t>2</w:t>
                </w:r>
                <w:r w:rsidR="00056742">
                  <w:rPr>
                    <w:noProof/>
                    <w:webHidden/>
                  </w:rPr>
                  <w:fldChar w:fldCharType="end"/>
                </w:r>
              </w:hyperlink>
            </w:p>
            <w:p w:rsidR="00056742" w:rsidRDefault="00056742">
              <w:pPr>
                <w:pStyle w:val="20"/>
                <w:tabs>
                  <w:tab w:val="left" w:pos="132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516887601" w:history="1">
                <w:r w:rsidRPr="001E7B03">
                  <w:rPr>
                    <w:rStyle w:val="af5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1E7B03">
                  <w:rPr>
                    <w:rStyle w:val="af5"/>
                    <w:noProof/>
                  </w:rPr>
                  <w:t>Обґрунтування та вибір алгоритму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_Toc516887601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6742" w:rsidRDefault="00056742">
              <w:pPr>
                <w:pStyle w:val="20"/>
                <w:tabs>
                  <w:tab w:val="left" w:pos="132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516887602" w:history="1">
                <w:r w:rsidRPr="001E7B03">
                  <w:rPr>
                    <w:rStyle w:val="af5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1E7B03">
                  <w:rPr>
                    <w:rStyle w:val="af5"/>
                    <w:noProof/>
                  </w:rPr>
                  <w:t>Розробка програми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_Toc516887602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6742" w:rsidRDefault="00056742">
              <w:pPr>
                <w:pStyle w:val="20"/>
                <w:tabs>
                  <w:tab w:val="left" w:pos="132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516887603" w:history="1">
                <w:r w:rsidRPr="001E7B03">
                  <w:rPr>
                    <w:rStyle w:val="af5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1E7B03">
                  <w:rPr>
                    <w:rStyle w:val="af5"/>
                    <w:noProof/>
                  </w:rPr>
                  <w:t>Керівництво користувачу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_Toc516887603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6742" w:rsidRDefault="00056742" w:rsidP="00056742">
              <w:pPr>
                <w:pStyle w:val="30"/>
                <w:tabs>
                  <w:tab w:val="left" w:pos="1540"/>
                </w:tabs>
                <w:ind w:firstLine="14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516887604" w:history="1">
                <w:r w:rsidRPr="001E7B03">
                  <w:rPr>
                    <w:rStyle w:val="af5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1E7B03">
                  <w:rPr>
                    <w:rStyle w:val="af5"/>
                    <w:noProof/>
                  </w:rPr>
                  <w:t>Керівництво розробнику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_Toc516887604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6742" w:rsidRDefault="00056742" w:rsidP="00056742">
              <w:pPr>
                <w:pStyle w:val="30"/>
                <w:tabs>
                  <w:tab w:val="left" w:pos="1540"/>
                </w:tabs>
                <w:ind w:firstLine="14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516887605" w:history="1">
                <w:r w:rsidRPr="001E7B03">
                  <w:rPr>
                    <w:rStyle w:val="af5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1E7B03">
                  <w:rPr>
                    <w:rStyle w:val="af5"/>
                    <w:noProof/>
                  </w:rPr>
                  <w:t>Висновок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_Toc516887605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6742" w:rsidRDefault="00056742" w:rsidP="00056742">
              <w:pPr>
                <w:pStyle w:val="30"/>
                <w:tabs>
                  <w:tab w:val="left" w:pos="1540"/>
                </w:tabs>
                <w:ind w:firstLine="14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516887606" w:history="1">
                <w:r w:rsidRPr="001E7B03">
                  <w:rPr>
                    <w:rStyle w:val="af5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1E7B03">
                  <w:rPr>
                    <w:rStyle w:val="af5"/>
                    <w:noProof/>
                  </w:rPr>
                  <w:t>Джерела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_Toc516887606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6742" w:rsidRDefault="00056742">
              <w:pPr>
                <w:pStyle w:val="10"/>
                <w:rPr>
                  <w:rFonts w:asciiTheme="minorHAnsi" w:eastAsiaTheme="minorEastAsia" w:hAnsiTheme="minorHAnsi" w:cstheme="minorBidi"/>
                  <w:caps w:val="0"/>
                  <w:noProof/>
                  <w:sz w:val="22"/>
                  <w:szCs w:val="22"/>
                  <w:lang w:val="ru-RU"/>
                </w:rPr>
              </w:pPr>
              <w:hyperlink w:anchor="_Toc516887607" w:history="1">
                <w:r w:rsidRPr="001E7B03">
                  <w:rPr>
                    <w:rStyle w:val="af5"/>
                    <w:noProof/>
                  </w:rPr>
                  <w:t>Додаток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_Toc516887607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6742" w:rsidRDefault="00056742">
              <w:pPr>
                <w:pStyle w:val="10"/>
                <w:rPr>
                  <w:rFonts w:asciiTheme="minorHAnsi" w:eastAsiaTheme="minorEastAsia" w:hAnsiTheme="minorHAnsi" w:cstheme="minorBidi"/>
                  <w:caps w:val="0"/>
                  <w:noProof/>
                  <w:sz w:val="22"/>
                  <w:szCs w:val="22"/>
                  <w:lang w:val="ru-RU"/>
                </w:rPr>
              </w:pPr>
              <w:hyperlink w:anchor="_Toc516887608" w:history="1">
                <w:r w:rsidRPr="001E7B03">
                  <w:rPr>
                    <w:rStyle w:val="af5"/>
                    <w:noProof/>
                  </w:rPr>
                  <w:t>Додаток 2</w:t>
                </w:r>
                <w:r>
                  <w:rPr>
                    <w:noProof/>
                    <w:webHidden/>
                  </w:rPr>
                  <w:tab/>
                </w:r>
                <w:bookmarkStart w:id="0" w:name="_GoBack"/>
                <w:bookmarkEnd w:id="0"/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_Toc516887608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6742" w:rsidRDefault="00056742">
              <w:pPr>
                <w:pStyle w:val="10"/>
                <w:rPr>
                  <w:rFonts w:asciiTheme="minorHAnsi" w:eastAsiaTheme="minorEastAsia" w:hAnsiTheme="minorHAnsi" w:cstheme="minorBidi"/>
                  <w:caps w:val="0"/>
                  <w:noProof/>
                  <w:sz w:val="22"/>
                  <w:szCs w:val="22"/>
                  <w:lang w:val="ru-RU"/>
                </w:rPr>
              </w:pPr>
              <w:hyperlink w:anchor="_Toc516887609" w:history="1">
                <w:r w:rsidRPr="001E7B03">
                  <w:rPr>
                    <w:rStyle w:val="af5"/>
                    <w:noProof/>
                  </w:rPr>
                  <w:t>Додаток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_Toc516887609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F4E32" w:rsidRDefault="005F4E32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:rsidR="005F4E32" w:rsidRPr="005F4E32" w:rsidRDefault="005F4E32" w:rsidP="005F4E32">
              <w:pPr>
                <w:spacing w:line="240" w:lineRule="auto"/>
                <w:ind w:firstLine="0"/>
                <w:jc w:val="left"/>
                <w:rPr>
                  <w:b/>
                  <w:bCs/>
                </w:rPr>
              </w:pPr>
              <w:r>
                <w:rPr>
                  <w:b/>
                  <w:bCs/>
                </w:rPr>
                <w:br w:type="page"/>
              </w:r>
            </w:p>
          </w:sdtContent>
        </w:sdt>
        <w:p w:rsidR="006B197A" w:rsidRPr="009A1612" w:rsidRDefault="009A1612" w:rsidP="009A1612">
          <w:pPr>
            <w:pStyle w:val="2"/>
            <w:numPr>
              <w:ilvl w:val="0"/>
              <w:numId w:val="5"/>
            </w:numPr>
            <w:ind w:left="1985" w:hanging="567"/>
          </w:pPr>
          <w:bookmarkStart w:id="1" w:name="_Toc516887600"/>
          <w:r>
            <w:lastRenderedPageBreak/>
            <w:t>Вступна частина</w:t>
          </w:r>
        </w:p>
      </w:sdtContent>
    </w:sdt>
    <w:bookmarkEnd w:id="1" w:displacedByCustomXml="prev"/>
    <w:p w:rsidR="00B65BAB" w:rsidRPr="006B197A" w:rsidRDefault="00110D4B" w:rsidP="007C5A04">
      <w:r>
        <w:t xml:space="preserve">Файловий менеджер </w:t>
      </w:r>
      <w:r w:rsidR="007E4206">
        <w:t>–</w:t>
      </w:r>
      <w:r>
        <w:t xml:space="preserve"> </w:t>
      </w:r>
      <w:r w:rsidR="007E4206">
        <w:t xml:space="preserve">це одна з найуживаніших програм на </w:t>
      </w:r>
      <w:r w:rsidR="007557EC">
        <w:t>будь-якому</w:t>
      </w:r>
      <w:r w:rsidR="007E4206">
        <w:t xml:space="preserve"> персональному комп’ютері, вона надає користувачу зручний та швидкий спосіб переглядати файли на комп’ютері, пересувати, копіювати, видаляти і перейменовувати їх, а також створювати нові директорії</w:t>
      </w:r>
      <w:r w:rsidR="00B65BAB">
        <w:t xml:space="preserve">, видаляти старі й </w:t>
      </w:r>
      <w:r w:rsidR="00B65BAB" w:rsidRPr="00B65BAB">
        <w:t>реалізовувати пошук по папках</w:t>
      </w:r>
      <w:r w:rsidR="00B65BAB" w:rsidRPr="006B197A">
        <w:t>.</w:t>
      </w:r>
    </w:p>
    <w:p w:rsidR="00B65BAB" w:rsidRDefault="00B65BAB" w:rsidP="007C5A04">
      <w:r w:rsidRPr="00B65BAB">
        <w:t>Існує два види ста</w:t>
      </w:r>
      <w:r>
        <w:t>ндартних види файлових менеджерів:</w:t>
      </w:r>
    </w:p>
    <w:p w:rsidR="00B65BAB" w:rsidRDefault="00B65BAB" w:rsidP="007C5A04">
      <w:pPr>
        <w:pStyle w:val="af2"/>
        <w:numPr>
          <w:ilvl w:val="0"/>
          <w:numId w:val="10"/>
        </w:numPr>
      </w:pPr>
      <w:r>
        <w:t>навігаційні</w:t>
      </w:r>
    </w:p>
    <w:p w:rsidR="00B65BAB" w:rsidRDefault="00B65BAB" w:rsidP="007C5A04">
      <w:pPr>
        <w:pStyle w:val="af2"/>
        <w:numPr>
          <w:ilvl w:val="0"/>
          <w:numId w:val="10"/>
        </w:numPr>
      </w:pPr>
      <w:r>
        <w:t>ортодоксальні</w:t>
      </w:r>
    </w:p>
    <w:p w:rsidR="006B197A" w:rsidRDefault="00B65BAB" w:rsidP="007C5A04">
      <w:r>
        <w:t>У цій роботі було реалізовано саме ортодоксальний(двох-панельний) тип файлового менеджеру.</w:t>
      </w:r>
      <w:r w:rsidRPr="00B65BAB">
        <w:t xml:space="preserve"> Серед ортодоксальних</w:t>
      </w:r>
      <w:r>
        <w:t xml:space="preserve"> </w:t>
      </w:r>
      <w:r w:rsidRPr="00B65BAB">
        <w:t>файлових менеджерів для операційної системи Windows найбільш відомим</w:t>
      </w:r>
      <w:r w:rsidR="00721EC2">
        <w:t>и</w:t>
      </w:r>
      <w:r>
        <w:t xml:space="preserve"> є «</w:t>
      </w:r>
      <w:r>
        <w:rPr>
          <w:lang w:val="en-US"/>
        </w:rPr>
        <w:t>T</w:t>
      </w:r>
      <w:r w:rsidRPr="00B65BAB">
        <w:rPr>
          <w:lang w:val="en-US"/>
        </w:rPr>
        <w:t>otal</w:t>
      </w:r>
      <w:r w:rsidRPr="00B65BAB">
        <w:t xml:space="preserve"> </w:t>
      </w:r>
      <w:r>
        <w:rPr>
          <w:lang w:val="en-US"/>
        </w:rPr>
        <w:t>C</w:t>
      </w:r>
      <w:r w:rsidRPr="00B65BAB">
        <w:rPr>
          <w:lang w:val="en-US"/>
        </w:rPr>
        <w:t>ommander</w:t>
      </w:r>
      <w:r>
        <w:t>»,</w:t>
      </w:r>
      <w:r w:rsidR="00721EC2">
        <w:t xml:space="preserve"> «</w:t>
      </w:r>
      <w:r w:rsidR="00721EC2">
        <w:rPr>
          <w:lang w:val="en-US"/>
        </w:rPr>
        <w:t>Free</w:t>
      </w:r>
      <w:r w:rsidR="00721EC2" w:rsidRPr="00721EC2">
        <w:t xml:space="preserve"> </w:t>
      </w:r>
      <w:r w:rsidR="00721EC2">
        <w:rPr>
          <w:lang w:val="en-US"/>
        </w:rPr>
        <w:t>Commander</w:t>
      </w:r>
      <w:r w:rsidR="00721EC2">
        <w:t>»</w:t>
      </w:r>
      <w:r w:rsidR="00721EC2" w:rsidRPr="00721EC2">
        <w:t>, «</w:t>
      </w:r>
      <w:r w:rsidR="00721EC2">
        <w:rPr>
          <w:lang w:val="en-US"/>
        </w:rPr>
        <w:t>FAR</w:t>
      </w:r>
      <w:r w:rsidR="00721EC2" w:rsidRPr="00721EC2">
        <w:t xml:space="preserve"> </w:t>
      </w:r>
      <w:r w:rsidR="00721EC2">
        <w:rPr>
          <w:lang w:val="en-US"/>
        </w:rPr>
        <w:t>Manager</w:t>
      </w:r>
      <w:r w:rsidR="00721EC2" w:rsidRPr="00721EC2">
        <w:t>»</w:t>
      </w:r>
      <w:r w:rsidR="00721EC2">
        <w:t>, та інші</w:t>
      </w:r>
      <w:r>
        <w:t>.</w:t>
      </w:r>
    </w:p>
    <w:p w:rsidR="005F1E6F" w:rsidRPr="006B197A" w:rsidRDefault="00721EC2" w:rsidP="007C5A04">
      <w:r>
        <w:t>Ці файлові менеджери у більшості швидші і легші(займають менше пам’яті) за їх навігаційні аналоги. Але вони мають не такий приємний інтерфейс</w:t>
      </w:r>
      <w:r w:rsidR="006B197A">
        <w:t xml:space="preserve"> і не є як П</w:t>
      </w:r>
      <w:r w:rsidR="006B197A" w:rsidRPr="006B197A">
        <w:t>ровідник</w:t>
      </w:r>
      <w:r w:rsidR="006B197A">
        <w:t xml:space="preserve"> встановленими разом із системою</w:t>
      </w:r>
      <w:r>
        <w:t>.</w:t>
      </w:r>
      <w:r w:rsidR="006B197A">
        <w:t xml:space="preserve"> Але, не зважаючи на це, багато людей, що користуються комп’ютерами у своїй професійній діяльності, </w:t>
      </w:r>
      <w:r w:rsidR="006B197A" w:rsidRPr="006B197A">
        <w:t>віддають перевагу</w:t>
      </w:r>
      <w:r w:rsidR="006B197A">
        <w:t xml:space="preserve"> саме їм.</w:t>
      </w:r>
      <w:r w:rsidR="005F1E6F">
        <w:rPr>
          <w:lang w:val="ru-RU"/>
        </w:rPr>
        <w:t xml:space="preserve"> </w:t>
      </w:r>
      <w:r w:rsidR="005F1E6F">
        <w:t xml:space="preserve">Мій файловий менеджер дуже схожий на згадані вище. Але на відміну від них він використовує бібліотеку </w:t>
      </w:r>
      <w:r w:rsidR="005F1E6F">
        <w:rPr>
          <w:lang w:val="en-US"/>
        </w:rPr>
        <w:t>SFML</w:t>
      </w:r>
      <w:r w:rsidR="005F1E6F" w:rsidRPr="005F1E6F">
        <w:t xml:space="preserve"> </w:t>
      </w:r>
      <w:r w:rsidR="006B197A">
        <w:t>д</w:t>
      </w:r>
      <w:r w:rsidR="005F1E6F">
        <w:t>ля виводу графічної інформації.</w:t>
      </w:r>
    </w:p>
    <w:p w:rsidR="005F1E6F" w:rsidRDefault="005F1E6F" w:rsidP="006B197A">
      <w:pPr>
        <w:ind w:firstLine="426"/>
        <w:jc w:val="left"/>
      </w:pPr>
      <w:r>
        <w:br w:type="page"/>
      </w:r>
    </w:p>
    <w:p w:rsidR="00B65BAB" w:rsidRDefault="006B197A" w:rsidP="00FA5CA6">
      <w:pPr>
        <w:pStyle w:val="2"/>
        <w:numPr>
          <w:ilvl w:val="0"/>
          <w:numId w:val="5"/>
        </w:numPr>
        <w:ind w:left="1985" w:hanging="567"/>
      </w:pPr>
      <w:bookmarkStart w:id="2" w:name="_Toc516887601"/>
      <w:r>
        <w:lastRenderedPageBreak/>
        <w:t>Обґрунтування</w:t>
      </w:r>
      <w:r w:rsidR="00987A94">
        <w:t xml:space="preserve"> та вибір алгоритму</w:t>
      </w:r>
      <w:bookmarkEnd w:id="2"/>
    </w:p>
    <w:p w:rsidR="00B65BAB" w:rsidRDefault="006B197A" w:rsidP="007C5A04">
      <w:r>
        <w:t xml:space="preserve">Через те, що у цьому семестрі ми вивчали саме мову програмування </w:t>
      </w:r>
      <w:r>
        <w:rPr>
          <w:lang w:val="en-US"/>
        </w:rPr>
        <w:t>C</w:t>
      </w:r>
      <w:r w:rsidRPr="006B197A">
        <w:rPr>
          <w:lang w:val="ru-RU"/>
        </w:rPr>
        <w:t>++</w:t>
      </w:r>
      <w:r>
        <w:t xml:space="preserve">, мною було прийнято рішення про використання саме цієї мови при написанні курсової роботи. Також мною була використана </w:t>
      </w:r>
      <w:r w:rsidR="000B08BA">
        <w:t xml:space="preserve">розібрана нами в ході виконання лабораторних робіт бібліотека </w:t>
      </w:r>
      <w:r w:rsidR="000B08BA">
        <w:rPr>
          <w:lang w:val="en-US"/>
        </w:rPr>
        <w:t>SFML</w:t>
      </w:r>
      <w:r w:rsidR="000B08BA" w:rsidRPr="000B08BA">
        <w:rPr>
          <w:lang w:val="ru-RU"/>
        </w:rPr>
        <w:t>.</w:t>
      </w:r>
    </w:p>
    <w:p w:rsidR="000B08BA" w:rsidRDefault="000B08BA" w:rsidP="007C5A04">
      <w:r>
        <w:t xml:space="preserve">Для доступу до самої файлової системи було використано бібліотеку </w:t>
      </w:r>
      <w:r>
        <w:rPr>
          <w:lang w:val="en-US"/>
        </w:rPr>
        <w:t>Win</w:t>
      </w:r>
      <w:r>
        <w:t xml:space="preserve"> </w:t>
      </w:r>
      <w:r>
        <w:rPr>
          <w:lang w:val="en-US"/>
        </w:rPr>
        <w:t>API</w:t>
      </w:r>
      <w:r>
        <w:t>.</w:t>
      </w:r>
    </w:p>
    <w:p w:rsidR="000B08BA" w:rsidRDefault="00660030" w:rsidP="007C5A04">
      <w:r>
        <w:t>Мною було реалізовано всі основні функції роботи з файлами, а саме:</w:t>
      </w:r>
    </w:p>
    <w:p w:rsidR="00660030" w:rsidRDefault="00660030" w:rsidP="007C5A04">
      <w:pPr>
        <w:pStyle w:val="af2"/>
        <w:numPr>
          <w:ilvl w:val="0"/>
          <w:numId w:val="9"/>
        </w:numPr>
      </w:pPr>
      <w:r>
        <w:t>перехід до іншої директорії</w:t>
      </w:r>
    </w:p>
    <w:p w:rsidR="00660030" w:rsidRDefault="00660030" w:rsidP="007C5A04">
      <w:pPr>
        <w:pStyle w:val="af2"/>
        <w:numPr>
          <w:ilvl w:val="0"/>
          <w:numId w:val="9"/>
        </w:numPr>
      </w:pPr>
      <w:r>
        <w:t>створення нової директорії</w:t>
      </w:r>
    </w:p>
    <w:p w:rsidR="00660030" w:rsidRDefault="00660030" w:rsidP="007C5A04">
      <w:pPr>
        <w:pStyle w:val="af2"/>
        <w:numPr>
          <w:ilvl w:val="0"/>
          <w:numId w:val="9"/>
        </w:numPr>
      </w:pPr>
      <w:r>
        <w:t>копіювання директорії і файлів</w:t>
      </w:r>
    </w:p>
    <w:p w:rsidR="00660030" w:rsidRDefault="00660030" w:rsidP="007C5A04">
      <w:pPr>
        <w:pStyle w:val="af2"/>
        <w:numPr>
          <w:ilvl w:val="0"/>
          <w:numId w:val="9"/>
        </w:numPr>
      </w:pPr>
      <w:r>
        <w:t>переміщення директорій і файлів</w:t>
      </w:r>
    </w:p>
    <w:p w:rsidR="00660030" w:rsidRDefault="00660030" w:rsidP="007C5A04">
      <w:pPr>
        <w:pStyle w:val="af2"/>
        <w:numPr>
          <w:ilvl w:val="0"/>
          <w:numId w:val="9"/>
        </w:numPr>
      </w:pPr>
      <w:r>
        <w:t>видалення директорій і файлів</w:t>
      </w:r>
    </w:p>
    <w:p w:rsidR="00660030" w:rsidRDefault="00660030" w:rsidP="007C5A04">
      <w:pPr>
        <w:pStyle w:val="af2"/>
        <w:numPr>
          <w:ilvl w:val="0"/>
          <w:numId w:val="9"/>
        </w:numPr>
      </w:pPr>
      <w:r>
        <w:t xml:space="preserve">перейменування директорій і файлів(з можливістю змінити </w:t>
      </w:r>
      <w:r w:rsidRPr="00660030">
        <w:t>розширення</w:t>
      </w:r>
      <w:r>
        <w:t>)</w:t>
      </w:r>
    </w:p>
    <w:p w:rsidR="00660030" w:rsidRDefault="00660030" w:rsidP="007C5A04">
      <w:pPr>
        <w:pStyle w:val="af2"/>
        <w:numPr>
          <w:ilvl w:val="0"/>
          <w:numId w:val="9"/>
        </w:numPr>
      </w:pPr>
      <w:r>
        <w:t>пошук файлів і папок</w:t>
      </w:r>
    </w:p>
    <w:p w:rsidR="00C541CF" w:rsidRDefault="00C541CF" w:rsidP="007C5A04">
      <w:pPr>
        <w:pStyle w:val="af2"/>
        <w:numPr>
          <w:ilvl w:val="0"/>
          <w:numId w:val="9"/>
        </w:numPr>
      </w:pPr>
      <w:r>
        <w:t xml:space="preserve">відкриття файлу у стандартному для нього </w:t>
      </w:r>
    </w:p>
    <w:p w:rsidR="00660030" w:rsidRDefault="009C0E0F" w:rsidP="007C5A04">
      <w:pPr>
        <w:rPr>
          <w:lang w:val="ru-RU"/>
        </w:rPr>
      </w:pPr>
      <w:r>
        <w:t xml:space="preserve">Для переходу до іншої директорії було використано алгоритм переліку папок і файлів представлений на сайті </w:t>
      </w:r>
      <w:r>
        <w:rPr>
          <w:lang w:val="en-US"/>
        </w:rPr>
        <w:t>MSDN</w:t>
      </w:r>
      <w:r w:rsidRPr="009C0E0F">
        <w:rPr>
          <w:lang w:val="ru-RU"/>
        </w:rPr>
        <w:t>.</w:t>
      </w:r>
    </w:p>
    <w:p w:rsidR="009C0E0F" w:rsidRPr="005B7AE8" w:rsidRDefault="009C0E0F" w:rsidP="007C5A04">
      <w:pPr>
        <w:rPr>
          <w:lang w:val="ru-RU"/>
        </w:rPr>
      </w:pPr>
      <w:r>
        <w:t xml:space="preserve">Функції копіювання, переміщення і перейменування біло реалізовано за допомогою функції </w:t>
      </w:r>
      <w:r w:rsidRPr="009C0E0F">
        <w:t>SHFileOperation</w:t>
      </w:r>
      <w:r>
        <w:t>.</w:t>
      </w:r>
    </w:p>
    <w:p w:rsidR="00660030" w:rsidRDefault="00660030" w:rsidP="007C5A04">
      <w:r>
        <w:t xml:space="preserve">Більшість функції вдалося значно скоротити з використанням функцій </w:t>
      </w:r>
      <w:r>
        <w:rPr>
          <w:lang w:val="en-US"/>
        </w:rPr>
        <w:t>Win</w:t>
      </w:r>
      <w:r w:rsidRPr="00660030">
        <w:rPr>
          <w:lang w:val="ru-RU"/>
        </w:rPr>
        <w:t xml:space="preserve"> </w:t>
      </w:r>
      <w:r>
        <w:rPr>
          <w:lang w:val="en-US"/>
        </w:rPr>
        <w:t>API</w:t>
      </w:r>
      <w:r>
        <w:t>, а пошук був реалізовано за алгоритмом п</w:t>
      </w:r>
      <w:r w:rsidRPr="00660030">
        <w:t>ошук</w:t>
      </w:r>
      <w:r>
        <w:t>у</w:t>
      </w:r>
      <w:r w:rsidRPr="00660030">
        <w:t xml:space="preserve"> у глибину</w:t>
      </w:r>
      <w:r>
        <w:t xml:space="preserve"> з використанням рекурсії.</w:t>
      </w:r>
      <w:r w:rsidR="009C0E0F">
        <w:t xml:space="preserve"> Але у нашому випадку, ми проходимо усі вершини графа(папки і файли) і шукаємо усі можливі варіанти збігу</w:t>
      </w:r>
      <w:r w:rsidR="00234B6C">
        <w:t>.</w:t>
      </w:r>
    </w:p>
    <w:p w:rsidR="00234B6C" w:rsidRDefault="00234B6C">
      <w:pPr>
        <w:jc w:val="left"/>
      </w:pPr>
      <w:r>
        <w:br w:type="page"/>
      </w:r>
    </w:p>
    <w:p w:rsidR="00234B6C" w:rsidRDefault="00234B6C" w:rsidP="00FA5CA6">
      <w:pPr>
        <w:pStyle w:val="2"/>
        <w:numPr>
          <w:ilvl w:val="0"/>
          <w:numId w:val="5"/>
        </w:numPr>
        <w:ind w:left="1985" w:hanging="567"/>
      </w:pPr>
      <w:bookmarkStart w:id="3" w:name="_Toc516887602"/>
      <w:r w:rsidRPr="00234B6C">
        <w:lastRenderedPageBreak/>
        <w:t>Розробка програми</w:t>
      </w:r>
      <w:bookmarkEnd w:id="3"/>
    </w:p>
    <w:p w:rsidR="002C61DC" w:rsidRPr="00551FCE" w:rsidRDefault="002C61DC" w:rsidP="007C5A04">
      <w:pPr>
        <w:pStyle w:val="af2"/>
        <w:numPr>
          <w:ilvl w:val="1"/>
          <w:numId w:val="5"/>
        </w:numPr>
        <w:ind w:left="567" w:hanging="567"/>
        <w:rPr>
          <w:b/>
        </w:rPr>
      </w:pPr>
      <w:r w:rsidRPr="00551FCE">
        <w:rPr>
          <w:b/>
        </w:rPr>
        <w:t>Загальні відомості</w:t>
      </w:r>
    </w:p>
    <w:p w:rsidR="002C61DC" w:rsidRPr="007C5A04" w:rsidRDefault="002C61DC" w:rsidP="007C5A04">
      <w:r>
        <w:t xml:space="preserve">Файловий менеджер написаний на мові </w:t>
      </w:r>
      <w:r>
        <w:rPr>
          <w:lang w:val="en-US"/>
        </w:rPr>
        <w:t>C</w:t>
      </w:r>
      <w:r w:rsidRPr="002C61DC">
        <w:rPr>
          <w:lang w:val="ru-RU"/>
        </w:rPr>
        <w:t>++</w:t>
      </w:r>
      <w:r>
        <w:rPr>
          <w:lang w:val="ru-RU"/>
        </w:rPr>
        <w:t xml:space="preserve"> за </w:t>
      </w:r>
      <w:r w:rsidRPr="002C61DC">
        <w:t>допомогою</w:t>
      </w:r>
      <w:r>
        <w:rPr>
          <w:lang w:val="ru-RU"/>
        </w:rPr>
        <w:t xml:space="preserve"> редактора </w:t>
      </w:r>
      <w:r>
        <w:rPr>
          <w:lang w:val="en-US"/>
        </w:rPr>
        <w:t>VisualStudioCode</w:t>
      </w:r>
      <w:r w:rsidR="007C5A04">
        <w:rPr>
          <w:lang w:val="ru-RU"/>
        </w:rPr>
        <w:t xml:space="preserve">, </w:t>
      </w:r>
      <w:r w:rsidR="007C5A04" w:rsidRPr="007C5A04">
        <w:t>компілятора mingw32, а також</w:t>
      </w:r>
      <w:r w:rsidR="007C5A04">
        <w:rPr>
          <w:lang w:val="ru-RU"/>
        </w:rPr>
        <w:t xml:space="preserve"> </w:t>
      </w:r>
      <w:r w:rsidR="007C5A04">
        <w:t xml:space="preserve">утіліти </w:t>
      </w:r>
      <w:r w:rsidR="007C5A04">
        <w:rPr>
          <w:lang w:val="en-US"/>
        </w:rPr>
        <w:t>make</w:t>
      </w:r>
      <w:r w:rsidR="007C5A04" w:rsidRPr="007C5A04">
        <w:rPr>
          <w:lang w:val="ru-RU"/>
        </w:rPr>
        <w:t xml:space="preserve"> </w:t>
      </w:r>
      <w:r w:rsidR="007C5A04">
        <w:t>для збірки проекту.</w:t>
      </w:r>
    </w:p>
    <w:p w:rsidR="002C61DC" w:rsidRPr="007C5A04" w:rsidRDefault="002C61DC" w:rsidP="007C5A04">
      <w:r>
        <w:t xml:space="preserve">Програма тестувалася на версіях </w:t>
      </w:r>
      <w:r>
        <w:rPr>
          <w:lang w:val="en-US"/>
        </w:rPr>
        <w:t>Windows</w:t>
      </w:r>
      <w:r w:rsidRPr="007C5A04">
        <w:t xml:space="preserve"> 7 </w:t>
      </w:r>
      <w:r>
        <w:t xml:space="preserve">і </w:t>
      </w:r>
      <w:r>
        <w:rPr>
          <w:lang w:val="en-US"/>
        </w:rPr>
        <w:t>Windows</w:t>
      </w:r>
      <w:r w:rsidRPr="007C5A04">
        <w:t xml:space="preserve"> 10</w:t>
      </w:r>
      <w:r w:rsidR="007C5A04">
        <w:t xml:space="preserve">, тож стабільність її роботи гарантується на версіях </w:t>
      </w:r>
      <w:r w:rsidR="007C5A04">
        <w:rPr>
          <w:lang w:val="en-US"/>
        </w:rPr>
        <w:t>Windows</w:t>
      </w:r>
      <w:r w:rsidR="007C5A04" w:rsidRPr="007C5A04">
        <w:t xml:space="preserve"> 7 </w:t>
      </w:r>
      <w:r w:rsidR="007C5A04">
        <w:t>і вище. Для відображення російських чи українських назв файлів і папок мова системи має бути відповідною.</w:t>
      </w:r>
    </w:p>
    <w:p w:rsidR="002C61DC" w:rsidRDefault="002C61DC" w:rsidP="007C5A04">
      <w:r>
        <w:t xml:space="preserve">Для роботи папка з </w:t>
      </w:r>
      <w:r w:rsidR="007C5A04">
        <w:t xml:space="preserve">виконуваним файлом мають знаходитися </w:t>
      </w:r>
      <w:r w:rsidR="007C5A04">
        <w:rPr>
          <w:lang w:val="en-US"/>
        </w:rPr>
        <w:t>dll</w:t>
      </w:r>
      <w:r w:rsidR="007C5A04" w:rsidRPr="007C5A04">
        <w:rPr>
          <w:lang w:val="ru-RU"/>
        </w:rPr>
        <w:t>-</w:t>
      </w:r>
      <w:r w:rsidR="007C5A04">
        <w:t xml:space="preserve">бібліотеки </w:t>
      </w:r>
      <w:r w:rsidR="007C5A04">
        <w:rPr>
          <w:lang w:val="en-US"/>
        </w:rPr>
        <w:t>SFML</w:t>
      </w:r>
      <w:r w:rsidR="007C5A04">
        <w:t>, а також папка зі шрифтами.</w:t>
      </w:r>
    </w:p>
    <w:p w:rsidR="007C5A04" w:rsidRPr="00551FCE" w:rsidRDefault="007C5A04" w:rsidP="00C541CF">
      <w:pPr>
        <w:pStyle w:val="af2"/>
        <w:numPr>
          <w:ilvl w:val="1"/>
          <w:numId w:val="5"/>
        </w:numPr>
        <w:ind w:left="567" w:hanging="567"/>
        <w:rPr>
          <w:b/>
        </w:rPr>
      </w:pPr>
      <w:r w:rsidRPr="00551FCE">
        <w:rPr>
          <w:b/>
        </w:rPr>
        <w:t>Функціональне призначення</w:t>
      </w:r>
    </w:p>
    <w:p w:rsidR="007C5A04" w:rsidRDefault="00C541CF" w:rsidP="00C541CF">
      <w:pPr>
        <w:rPr>
          <w:lang w:val="ru-RU"/>
        </w:rPr>
      </w:pPr>
      <w:r>
        <w:t>Файловий менеджер має надавати користувачу швидкий і зручний доступ до файлів, а також зручний інтерфейс для взаємодії з ними.</w:t>
      </w:r>
    </w:p>
    <w:p w:rsidR="00545FB1" w:rsidRDefault="00545FB1" w:rsidP="00C541CF">
      <w:r>
        <w:t>Переглядати файли у папках, відкривати їх, копіювати, перейменовувати, переміщати, видаляти і шукати.</w:t>
      </w:r>
    </w:p>
    <w:p w:rsidR="00545FB1" w:rsidRPr="00551FCE" w:rsidRDefault="00C1202C" w:rsidP="00545FB1">
      <w:pPr>
        <w:pStyle w:val="af2"/>
        <w:numPr>
          <w:ilvl w:val="1"/>
          <w:numId w:val="5"/>
        </w:numPr>
        <w:ind w:left="567" w:hanging="567"/>
        <w:rPr>
          <w:b/>
        </w:rPr>
      </w:pPr>
      <w:r w:rsidRPr="00551FCE">
        <w:rPr>
          <w:b/>
        </w:rPr>
        <w:t>Опис логічної структури</w:t>
      </w:r>
    </w:p>
    <w:p w:rsidR="00C1202C" w:rsidRDefault="00C1202C" w:rsidP="00C1202C">
      <w:r>
        <w:t>Після запуску програми виконується наступний алгоритм:</w:t>
      </w:r>
    </w:p>
    <w:p w:rsidR="00C1202C" w:rsidRDefault="00C1202C" w:rsidP="00C1202C">
      <w:pPr>
        <w:pStyle w:val="af2"/>
        <w:numPr>
          <w:ilvl w:val="0"/>
          <w:numId w:val="11"/>
        </w:numPr>
      </w:pPr>
      <w:r>
        <w:t xml:space="preserve">За допомогою функції </w:t>
      </w:r>
      <w:r w:rsidRPr="00C1202C">
        <w:rPr>
          <w:lang w:val="en-US"/>
        </w:rPr>
        <w:t>GetLogicalDrives</w:t>
      </w:r>
      <w:r w:rsidRPr="00C1202C">
        <w:t xml:space="preserve"> </w:t>
      </w:r>
      <w:r>
        <w:t>ми отримуємо перелік локальних дисків.</w:t>
      </w:r>
    </w:p>
    <w:p w:rsidR="00C1202C" w:rsidRDefault="00C1202C" w:rsidP="00C1202C">
      <w:pPr>
        <w:pStyle w:val="af2"/>
        <w:numPr>
          <w:ilvl w:val="0"/>
          <w:numId w:val="11"/>
        </w:numPr>
      </w:pPr>
      <w:r>
        <w:t xml:space="preserve">Відображається дві панелі з переліком дисків и блок </w:t>
      </w:r>
      <w:r>
        <w:rPr>
          <w:lang w:val="en-US"/>
        </w:rPr>
        <w:t>helpbox</w:t>
      </w:r>
      <w:r>
        <w:t xml:space="preserve"> з інструкціями</w:t>
      </w:r>
      <w:r w:rsidR="00551FCE">
        <w:t xml:space="preserve"> до функціональних клавіш</w:t>
      </w:r>
      <w:r>
        <w:t>.</w:t>
      </w:r>
    </w:p>
    <w:p w:rsidR="00C1202C" w:rsidRDefault="00C1202C" w:rsidP="00C1202C">
      <w:pPr>
        <w:pStyle w:val="af2"/>
        <w:numPr>
          <w:ilvl w:val="0"/>
          <w:numId w:val="11"/>
        </w:numPr>
      </w:pPr>
      <w:r>
        <w:t>Потім програма чекає дій користувача</w:t>
      </w:r>
    </w:p>
    <w:p w:rsidR="00C1202C" w:rsidRDefault="00C1202C" w:rsidP="00C1202C">
      <w:pPr>
        <w:pStyle w:val="af2"/>
        <w:numPr>
          <w:ilvl w:val="1"/>
          <w:numId w:val="11"/>
        </w:numPr>
      </w:pPr>
      <w:r>
        <w:t>Клавіши вверх і вниз пересувають курсор панелі</w:t>
      </w:r>
      <w:r w:rsidR="00551FCE">
        <w:t xml:space="preserve"> і перелістують список файлів за необхідністю(вихід за висоту вікна)</w:t>
      </w:r>
    </w:p>
    <w:p w:rsidR="00C1202C" w:rsidRDefault="00C1202C" w:rsidP="00C1202C">
      <w:pPr>
        <w:pStyle w:val="af2"/>
        <w:numPr>
          <w:ilvl w:val="1"/>
          <w:numId w:val="11"/>
        </w:numPr>
      </w:pPr>
      <w:r>
        <w:t>Клавіши вліво і вправо перемикають активну панель</w:t>
      </w:r>
    </w:p>
    <w:p w:rsidR="00551FCE" w:rsidRDefault="00551FCE" w:rsidP="00C1202C">
      <w:pPr>
        <w:pStyle w:val="af2"/>
        <w:numPr>
          <w:ilvl w:val="1"/>
          <w:numId w:val="11"/>
        </w:numPr>
      </w:pPr>
      <w:r>
        <w:t xml:space="preserve">Клавіша </w:t>
      </w:r>
      <w:r w:rsidR="00FA5CA6">
        <w:t>«</w:t>
      </w:r>
      <w:r>
        <w:rPr>
          <w:lang w:val="en-US"/>
        </w:rPr>
        <w:t>Return</w:t>
      </w:r>
      <w:r w:rsidR="00FA5CA6">
        <w:t>»</w:t>
      </w:r>
      <w:r w:rsidRPr="00551FCE">
        <w:t>(</w:t>
      </w:r>
      <w:r>
        <w:rPr>
          <w:lang w:val="en-US"/>
        </w:rPr>
        <w:t>Enter</w:t>
      </w:r>
      <w:r w:rsidRPr="00551FCE">
        <w:t xml:space="preserve">) </w:t>
      </w:r>
      <w:r>
        <w:t>викликає перехід до папки або запускає файл у стандартній для нього програмі</w:t>
      </w:r>
    </w:p>
    <w:p w:rsidR="00551FCE" w:rsidRDefault="00551FCE" w:rsidP="00C1202C">
      <w:pPr>
        <w:pStyle w:val="af2"/>
        <w:numPr>
          <w:ilvl w:val="1"/>
          <w:numId w:val="11"/>
        </w:numPr>
      </w:pPr>
      <w:r>
        <w:t>Функціональні клавіши(</w:t>
      </w:r>
      <w:r w:rsidR="00FA5CA6">
        <w:t>«</w:t>
      </w:r>
      <w:r>
        <w:rPr>
          <w:lang w:val="en-US"/>
        </w:rPr>
        <w:t>F</w:t>
      </w:r>
      <w:r w:rsidRPr="00551FCE">
        <w:t>3</w:t>
      </w:r>
      <w:r w:rsidR="00FA5CA6">
        <w:t>»</w:t>
      </w:r>
      <w:r w:rsidRPr="00551FCE">
        <w:t xml:space="preserve">, </w:t>
      </w:r>
      <w:r w:rsidR="00FA5CA6">
        <w:t>«</w:t>
      </w:r>
      <w:r>
        <w:rPr>
          <w:lang w:val="en-US"/>
        </w:rPr>
        <w:t>F</w:t>
      </w:r>
      <w:r w:rsidRPr="00551FCE">
        <w:t>4</w:t>
      </w:r>
      <w:r w:rsidR="00FA5CA6">
        <w:t>»</w:t>
      </w:r>
      <w:r w:rsidRPr="00551FCE">
        <w:t xml:space="preserve">, </w:t>
      </w:r>
      <w:r w:rsidR="00FA5CA6">
        <w:t>«</w:t>
      </w:r>
      <w:r>
        <w:rPr>
          <w:lang w:val="en-US"/>
        </w:rPr>
        <w:t>F</w:t>
      </w:r>
      <w:r w:rsidRPr="00551FCE">
        <w:t>5</w:t>
      </w:r>
      <w:r w:rsidR="00FA5CA6">
        <w:t>»</w:t>
      </w:r>
      <w:r w:rsidRPr="00551FCE">
        <w:t xml:space="preserve">, </w:t>
      </w:r>
      <w:r w:rsidR="00FA5CA6">
        <w:t>«</w:t>
      </w:r>
      <w:r>
        <w:rPr>
          <w:lang w:val="en-US"/>
        </w:rPr>
        <w:t>F</w:t>
      </w:r>
      <w:r w:rsidRPr="00551FCE">
        <w:t>6</w:t>
      </w:r>
      <w:r w:rsidR="00FA5CA6">
        <w:t>»</w:t>
      </w:r>
      <w:r w:rsidRPr="00551FCE">
        <w:t xml:space="preserve">, </w:t>
      </w:r>
      <w:r w:rsidR="00FA5CA6">
        <w:t>«</w:t>
      </w:r>
      <w:r>
        <w:rPr>
          <w:lang w:val="en-US"/>
        </w:rPr>
        <w:t>F</w:t>
      </w:r>
      <w:r w:rsidRPr="00551FCE">
        <w:t>7</w:t>
      </w:r>
      <w:r w:rsidR="00FA5CA6">
        <w:t>»</w:t>
      </w:r>
      <w:r w:rsidRPr="00551FCE">
        <w:t xml:space="preserve">, </w:t>
      </w:r>
      <w:r w:rsidR="00FA5CA6">
        <w:t>«</w:t>
      </w:r>
      <w:r>
        <w:rPr>
          <w:lang w:val="en-US"/>
        </w:rPr>
        <w:t>F</w:t>
      </w:r>
      <w:r w:rsidRPr="00551FCE">
        <w:t>8</w:t>
      </w:r>
      <w:r w:rsidR="00FA5CA6">
        <w:t>»</w:t>
      </w:r>
      <w:r w:rsidRPr="00551FCE">
        <w:t xml:space="preserve">) </w:t>
      </w:r>
      <w:r>
        <w:t>викликають відповідні дії</w:t>
      </w:r>
    </w:p>
    <w:p w:rsidR="00C1202C" w:rsidRDefault="00C1202C" w:rsidP="00C1202C">
      <w:pPr>
        <w:pStyle w:val="af2"/>
        <w:numPr>
          <w:ilvl w:val="1"/>
          <w:numId w:val="11"/>
        </w:numPr>
      </w:pPr>
      <w:r>
        <w:lastRenderedPageBreak/>
        <w:t xml:space="preserve">Клавіша </w:t>
      </w:r>
      <w:r w:rsidR="00FA5CA6">
        <w:t>«</w:t>
      </w:r>
      <w:r>
        <w:rPr>
          <w:lang w:val="en-US"/>
        </w:rPr>
        <w:t>Escape</w:t>
      </w:r>
      <w:r w:rsidR="00FA5CA6">
        <w:t>»</w:t>
      </w:r>
      <w:r w:rsidR="00551FCE" w:rsidRPr="00551FCE">
        <w:t>(</w:t>
      </w:r>
      <w:r w:rsidR="00551FCE">
        <w:rPr>
          <w:lang w:val="en-US"/>
        </w:rPr>
        <w:t>Esc</w:t>
      </w:r>
      <w:r w:rsidR="00551FCE" w:rsidRPr="00551FCE">
        <w:t>)</w:t>
      </w:r>
      <w:r w:rsidRPr="00551FCE">
        <w:t xml:space="preserve"> </w:t>
      </w:r>
      <w:r w:rsidR="005F1C22">
        <w:t>виводить у панель список локальних дисків або відміняє виконувану дію</w:t>
      </w:r>
    </w:p>
    <w:p w:rsidR="00551FCE" w:rsidRPr="00551FCE" w:rsidRDefault="00551FCE" w:rsidP="00551FCE">
      <w:pPr>
        <w:pStyle w:val="af2"/>
        <w:numPr>
          <w:ilvl w:val="1"/>
          <w:numId w:val="5"/>
        </w:numPr>
        <w:ind w:left="567" w:hanging="567"/>
        <w:rPr>
          <w:lang w:val="ru-RU"/>
        </w:rPr>
      </w:pPr>
      <w:r>
        <w:t>Виклик і завантаження</w:t>
      </w:r>
    </w:p>
    <w:p w:rsidR="00551FCE" w:rsidRDefault="00FA5CA6" w:rsidP="00551FCE">
      <w:r w:rsidRPr="00FA5CA6">
        <w:t>Для виклику програми не</w:t>
      </w:r>
      <w:r>
        <w:t>обхідно активувати файл «</w:t>
      </w:r>
      <w:r>
        <w:rPr>
          <w:lang w:val="en-US"/>
        </w:rPr>
        <w:t>main</w:t>
      </w:r>
      <w:r w:rsidRPr="00FA5CA6">
        <w:rPr>
          <w:lang w:val="ru-RU"/>
        </w:rPr>
        <w:t>.</w:t>
      </w:r>
      <w:r>
        <w:rPr>
          <w:lang w:val="en-US"/>
        </w:rPr>
        <w:t>exe</w:t>
      </w:r>
      <w:r>
        <w:t>» через ярлик або безпосередньо.</w:t>
      </w:r>
    </w:p>
    <w:p w:rsidR="00FA5CA6" w:rsidRDefault="00FA5CA6">
      <w:pPr>
        <w:spacing w:line="240" w:lineRule="auto"/>
        <w:ind w:firstLine="0"/>
        <w:jc w:val="left"/>
      </w:pPr>
      <w:r>
        <w:br w:type="page"/>
      </w:r>
    </w:p>
    <w:p w:rsidR="00FA5CA6" w:rsidRDefault="00FA5CA6" w:rsidP="00875C4D">
      <w:pPr>
        <w:pStyle w:val="2"/>
        <w:numPr>
          <w:ilvl w:val="0"/>
          <w:numId w:val="5"/>
        </w:numPr>
        <w:ind w:left="1985" w:hanging="567"/>
      </w:pPr>
      <w:bookmarkStart w:id="4" w:name="_Toc516887603"/>
      <w:r>
        <w:lastRenderedPageBreak/>
        <w:t>Керівництво користувачу</w:t>
      </w:r>
      <w:bookmarkEnd w:id="4"/>
    </w:p>
    <w:p w:rsidR="00FA5CA6" w:rsidRDefault="007211DB" w:rsidP="00FA5CA6">
      <w:r>
        <w:t>Для встановленн</w:t>
      </w:r>
      <w:r w:rsidR="00385AC7">
        <w:t>я файлового менеджеру треба роз</w:t>
      </w:r>
      <w:r>
        <w:t>архівувати архів с програмою у бажану директорію і по бажанню створити ярлик виконуваного файлу на робочому столі або у меню пуск.</w:t>
      </w:r>
    </w:p>
    <w:p w:rsidR="007211DB" w:rsidRDefault="007211DB" w:rsidP="00FA5CA6">
      <w:r>
        <w:t>Якщо програму встановлено та викликано – виконати наступні дії:</w:t>
      </w:r>
    </w:p>
    <w:p w:rsidR="007211DB" w:rsidRPr="00466A44" w:rsidRDefault="00466A44" w:rsidP="007211DB">
      <w:pPr>
        <w:pStyle w:val="af2"/>
        <w:numPr>
          <w:ilvl w:val="0"/>
          <w:numId w:val="12"/>
        </w:numPr>
      </w:pPr>
      <w:r>
        <w:t xml:space="preserve">Ознайомитися з панеллю </w:t>
      </w:r>
      <w:r>
        <w:rPr>
          <w:lang w:val="en-US"/>
        </w:rPr>
        <w:t>helpbox</w:t>
      </w:r>
    </w:p>
    <w:p w:rsidR="00466A44" w:rsidRPr="0027311A" w:rsidRDefault="00466A44" w:rsidP="007211DB">
      <w:pPr>
        <w:pStyle w:val="af2"/>
        <w:numPr>
          <w:ilvl w:val="0"/>
          <w:numId w:val="12"/>
        </w:numPr>
      </w:pPr>
      <w:r>
        <w:t>Почати роботу</w:t>
      </w:r>
    </w:p>
    <w:p w:rsidR="0027311A" w:rsidRDefault="0027311A" w:rsidP="0027311A">
      <w:r>
        <w:t>Функціональні клавіши:</w:t>
      </w:r>
    </w:p>
    <w:p w:rsidR="0027311A" w:rsidRPr="00BA0B37" w:rsidRDefault="00BA0B37" w:rsidP="0027311A">
      <w:pPr>
        <w:pStyle w:val="af2"/>
        <w:numPr>
          <w:ilvl w:val="0"/>
          <w:numId w:val="13"/>
        </w:numPr>
      </w:pPr>
      <w:r>
        <w:rPr>
          <w:lang w:val="en-US"/>
        </w:rPr>
        <w:t xml:space="preserve">F3 – </w:t>
      </w:r>
      <w:r>
        <w:t>створення нової директорії</w:t>
      </w:r>
    </w:p>
    <w:p w:rsidR="00BA0B37" w:rsidRPr="00BA0B37" w:rsidRDefault="00BA0B37" w:rsidP="0027311A">
      <w:pPr>
        <w:pStyle w:val="af2"/>
        <w:numPr>
          <w:ilvl w:val="0"/>
          <w:numId w:val="13"/>
        </w:numPr>
      </w:pPr>
      <w:r>
        <w:rPr>
          <w:lang w:val="en-US"/>
        </w:rPr>
        <w:t>F4</w:t>
      </w:r>
      <w:r>
        <w:t xml:space="preserve"> – перейменування файлу або папки</w:t>
      </w:r>
    </w:p>
    <w:p w:rsidR="00BA0B37" w:rsidRPr="00BA0B37" w:rsidRDefault="00BA0B37" w:rsidP="0027311A">
      <w:pPr>
        <w:pStyle w:val="af2"/>
        <w:numPr>
          <w:ilvl w:val="0"/>
          <w:numId w:val="13"/>
        </w:numPr>
      </w:pPr>
      <w:r>
        <w:rPr>
          <w:lang w:val="en-US"/>
        </w:rPr>
        <w:t>F5</w:t>
      </w:r>
      <w:r>
        <w:t xml:space="preserve"> – копіювання</w:t>
      </w:r>
    </w:p>
    <w:p w:rsidR="00BA0B37" w:rsidRPr="00BA0B37" w:rsidRDefault="00BA0B37" w:rsidP="0027311A">
      <w:pPr>
        <w:pStyle w:val="af2"/>
        <w:numPr>
          <w:ilvl w:val="0"/>
          <w:numId w:val="13"/>
        </w:numPr>
      </w:pPr>
      <w:r>
        <w:rPr>
          <w:lang w:val="en-US"/>
        </w:rPr>
        <w:t>F6</w:t>
      </w:r>
      <w:r>
        <w:t xml:space="preserve"> – переміщення</w:t>
      </w:r>
    </w:p>
    <w:p w:rsidR="00BA0B37" w:rsidRPr="00BA0B37" w:rsidRDefault="00BA0B37" w:rsidP="0027311A">
      <w:pPr>
        <w:pStyle w:val="af2"/>
        <w:numPr>
          <w:ilvl w:val="0"/>
          <w:numId w:val="13"/>
        </w:numPr>
      </w:pPr>
      <w:r>
        <w:rPr>
          <w:lang w:val="en-US"/>
        </w:rPr>
        <w:t>F7</w:t>
      </w:r>
      <w:r>
        <w:t xml:space="preserve"> – пошук у поточній папці</w:t>
      </w:r>
    </w:p>
    <w:p w:rsidR="00BA0B37" w:rsidRDefault="00BA0B37" w:rsidP="0027311A">
      <w:pPr>
        <w:pStyle w:val="af2"/>
        <w:numPr>
          <w:ilvl w:val="0"/>
          <w:numId w:val="13"/>
        </w:numPr>
      </w:pPr>
      <w:r>
        <w:rPr>
          <w:lang w:val="en-US"/>
        </w:rPr>
        <w:t>F8</w:t>
      </w:r>
      <w:r>
        <w:t xml:space="preserve"> – видалення</w:t>
      </w:r>
    </w:p>
    <w:p w:rsidR="00BA0B37" w:rsidRDefault="00BA0B37">
      <w:pPr>
        <w:spacing w:line="240" w:lineRule="auto"/>
        <w:ind w:firstLine="0"/>
        <w:jc w:val="left"/>
      </w:pPr>
      <w:r>
        <w:br w:type="page"/>
      </w:r>
    </w:p>
    <w:p w:rsidR="00BA0B37" w:rsidRDefault="00BA0B37" w:rsidP="00875C4D">
      <w:pPr>
        <w:pStyle w:val="3"/>
        <w:numPr>
          <w:ilvl w:val="0"/>
          <w:numId w:val="5"/>
        </w:numPr>
        <w:ind w:left="1985" w:hanging="567"/>
      </w:pPr>
      <w:bookmarkStart w:id="5" w:name="_Toc516887604"/>
      <w:r w:rsidRPr="00BA0B37">
        <w:lastRenderedPageBreak/>
        <w:t>Керівництво розробнику</w:t>
      </w:r>
      <w:bookmarkEnd w:id="5"/>
    </w:p>
    <w:p w:rsidR="00EE6EA2" w:rsidRDefault="00BA0B37" w:rsidP="00BA0B37">
      <w:r>
        <w:t xml:space="preserve">Файловий менеджер виконано за допомогою використання бібліотек </w:t>
      </w:r>
      <w:r>
        <w:rPr>
          <w:lang w:val="en-US"/>
        </w:rPr>
        <w:t>Win</w:t>
      </w:r>
      <w:r>
        <w:t xml:space="preserve"> </w:t>
      </w:r>
      <w:r>
        <w:rPr>
          <w:lang w:val="en-US"/>
        </w:rPr>
        <w:t>API</w:t>
      </w:r>
      <w:r w:rsidRPr="00C25B82">
        <w:t>(</w:t>
      </w:r>
      <w:r>
        <w:t xml:space="preserve">робота з файлами), та </w:t>
      </w:r>
      <w:r>
        <w:rPr>
          <w:lang w:val="en-US"/>
        </w:rPr>
        <w:t>SFML</w:t>
      </w:r>
      <w:r w:rsidRPr="00C25B82">
        <w:t>(</w:t>
      </w:r>
      <w:r>
        <w:t>графічний вивід</w:t>
      </w:r>
      <w:r w:rsidR="00C25B82">
        <w:t xml:space="preserve"> і обробка подій</w:t>
      </w:r>
      <w:r>
        <w:t xml:space="preserve">). </w:t>
      </w:r>
      <w:r>
        <w:rPr>
          <w:lang w:val="en-US"/>
        </w:rPr>
        <w:t>UML</w:t>
      </w:r>
      <w:r>
        <w:t xml:space="preserve">-діаграма </w:t>
      </w:r>
      <w:proofErr w:type="gramStart"/>
      <w:r>
        <w:t>класів(</w:t>
      </w:r>
      <w:proofErr w:type="gramEnd"/>
      <w:r>
        <w:t>додаток</w:t>
      </w:r>
      <w:r w:rsidR="005F1C22">
        <w:t xml:space="preserve"> 3</w:t>
      </w:r>
      <w:r w:rsidR="00EE6EA2">
        <w:t>) ілюструє структуру проекту.</w:t>
      </w:r>
    </w:p>
    <w:p w:rsidR="00BA0B37" w:rsidRDefault="00EE6EA2" w:rsidP="00BA0B37">
      <w:r>
        <w:t xml:space="preserve">Для запуску необхідні </w:t>
      </w:r>
      <w:r>
        <w:rPr>
          <w:lang w:val="en-US"/>
        </w:rPr>
        <w:t>dll</w:t>
      </w:r>
      <w:r w:rsidRPr="00EE6EA2">
        <w:t>-</w:t>
      </w:r>
      <w:r>
        <w:t xml:space="preserve">бібліотеки </w:t>
      </w:r>
      <w:r>
        <w:rPr>
          <w:lang w:val="en-US"/>
        </w:rPr>
        <w:t>SFML</w:t>
      </w:r>
      <w:r>
        <w:t xml:space="preserve"> в одній директорії з виконуваним файлом, а також папка </w:t>
      </w:r>
      <w:r>
        <w:rPr>
          <w:lang w:val="en-US"/>
        </w:rPr>
        <w:t>fonts</w:t>
      </w:r>
      <w:r w:rsidRPr="00EE6EA2">
        <w:t xml:space="preserve"> </w:t>
      </w:r>
      <w:r>
        <w:t xml:space="preserve">з шрифтами(а саме </w:t>
      </w:r>
      <w:r w:rsidRPr="00EE6EA2">
        <w:t>Azbuka.ttf</w:t>
      </w:r>
      <w:r>
        <w:t>).</w:t>
      </w:r>
    </w:p>
    <w:p w:rsidR="00EE6EA2" w:rsidRDefault="00EE6EA2" w:rsidP="00BA0B37">
      <w:r>
        <w:t>Програма містить у собі 3 функціональні класи(</w:t>
      </w:r>
      <w:r>
        <w:rPr>
          <w:lang w:val="en-US"/>
        </w:rPr>
        <w:t>file</w:t>
      </w:r>
      <w:r w:rsidRPr="00EE6EA2">
        <w:t>_</w:t>
      </w:r>
      <w:r>
        <w:rPr>
          <w:lang w:val="en-US"/>
        </w:rPr>
        <w:t>manager</w:t>
      </w:r>
      <w:r w:rsidRPr="00EE6EA2">
        <w:t xml:space="preserve">, </w:t>
      </w:r>
      <w:r>
        <w:rPr>
          <w:lang w:val="en-US"/>
        </w:rPr>
        <w:t>Panel</w:t>
      </w:r>
      <w:r w:rsidRPr="00EE6EA2">
        <w:t xml:space="preserve">, </w:t>
      </w:r>
      <w:r>
        <w:rPr>
          <w:lang w:val="en-US"/>
        </w:rPr>
        <w:t>searcher</w:t>
      </w:r>
      <w:r w:rsidRPr="00EE6EA2">
        <w:t>)</w:t>
      </w:r>
      <w:r>
        <w:t>.</w:t>
      </w:r>
    </w:p>
    <w:p w:rsidR="00EF0653" w:rsidRDefault="00EE6EA2" w:rsidP="00EF0653">
      <w:pPr>
        <w:rPr>
          <w:lang w:val="ru-RU"/>
        </w:rPr>
      </w:pPr>
      <w:r>
        <w:t xml:space="preserve">Клас </w:t>
      </w:r>
      <w:r>
        <w:rPr>
          <w:lang w:val="en-US"/>
        </w:rPr>
        <w:t>file</w:t>
      </w:r>
      <w:r w:rsidRPr="00EE6EA2">
        <w:t>_</w:t>
      </w:r>
      <w:r>
        <w:rPr>
          <w:lang w:val="en-US"/>
        </w:rPr>
        <w:t>manager</w:t>
      </w:r>
      <w:r>
        <w:t xml:space="preserve"> реалізує відображення інформації у вікні її компоновку, а також функцію </w:t>
      </w:r>
      <w:r>
        <w:rPr>
          <w:lang w:val="en-US"/>
        </w:rPr>
        <w:t>Navigator</w:t>
      </w:r>
      <w:r w:rsidRPr="00EF0653">
        <w:t xml:space="preserve">, </w:t>
      </w:r>
      <w:r w:rsidRPr="00EE6EA2">
        <w:t>що реалізовує відповідні до нажатої клавіши дії</w:t>
      </w:r>
      <w:r w:rsidR="00EF0653" w:rsidRPr="00EF0653">
        <w:t>.</w:t>
      </w:r>
      <w:r w:rsidR="00EF0653">
        <w:t xml:space="preserve"> Переключення між панелями відбувається за допомогою зміни значення поля </w:t>
      </w:r>
      <w:r w:rsidR="00EF0653" w:rsidRPr="00EF0653">
        <w:rPr>
          <w:lang w:val="en-US"/>
        </w:rPr>
        <w:t>Panel</w:t>
      </w:r>
      <w:r w:rsidR="00EF0653" w:rsidRPr="00EF0653">
        <w:rPr>
          <w:lang w:val="ru-RU"/>
        </w:rPr>
        <w:t xml:space="preserve">* </w:t>
      </w:r>
      <w:r w:rsidR="00EF0653" w:rsidRPr="00EF0653">
        <w:rPr>
          <w:lang w:val="en-US"/>
        </w:rPr>
        <w:t>activePanel</w:t>
      </w:r>
      <w:r w:rsidR="00D664F0">
        <w:rPr>
          <w:lang w:val="ru-RU"/>
        </w:rPr>
        <w:t>.</w:t>
      </w:r>
    </w:p>
    <w:p w:rsidR="00C25B82" w:rsidRDefault="00C25B82" w:rsidP="00EF0653">
      <w:r w:rsidRPr="00C25B82">
        <w:t xml:space="preserve">Клас </w:t>
      </w:r>
      <w:r>
        <w:rPr>
          <w:lang w:val="en-US"/>
        </w:rPr>
        <w:t>Panel</w:t>
      </w:r>
      <w:r w:rsidRPr="00C25B82">
        <w:rPr>
          <w:lang w:val="ru-RU"/>
        </w:rPr>
        <w:t xml:space="preserve"> </w:t>
      </w:r>
      <w:r>
        <w:t>реалізує усі функції роботи з файлами і їх компонування для зручного відображення.</w:t>
      </w:r>
    </w:p>
    <w:p w:rsidR="00C25B82" w:rsidRPr="00C25B82" w:rsidRDefault="00C25B82" w:rsidP="00EF0653">
      <w:r>
        <w:t xml:space="preserve">Клас </w:t>
      </w:r>
      <w:r>
        <w:rPr>
          <w:lang w:val="en-US"/>
        </w:rPr>
        <w:t>searcher</w:t>
      </w:r>
      <w:r w:rsidRPr="00C25B82">
        <w:rPr>
          <w:lang w:val="ru-RU"/>
        </w:rPr>
        <w:t xml:space="preserve"> </w:t>
      </w:r>
      <w:r>
        <w:t xml:space="preserve">вивід вікна з результатами пошуку, і шляху до обраного файлу чи папки у </w:t>
      </w:r>
      <w:r>
        <w:rPr>
          <w:lang w:val="en-US"/>
        </w:rPr>
        <w:t>Panel</w:t>
      </w:r>
      <w:r w:rsidRPr="00C25B82">
        <w:rPr>
          <w:lang w:val="ru-RU"/>
        </w:rPr>
        <w:t xml:space="preserve"> </w:t>
      </w:r>
      <w:r>
        <w:t>для запуску чи переходу.</w:t>
      </w:r>
    </w:p>
    <w:p w:rsidR="00763530" w:rsidRDefault="00763530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63530" w:rsidRDefault="00875C4D" w:rsidP="00875C4D">
      <w:pPr>
        <w:pStyle w:val="3"/>
        <w:numPr>
          <w:ilvl w:val="0"/>
          <w:numId w:val="5"/>
        </w:numPr>
        <w:ind w:left="1985" w:hanging="567"/>
      </w:pPr>
      <w:bookmarkStart w:id="6" w:name="_Toc516887605"/>
      <w:r>
        <w:lastRenderedPageBreak/>
        <w:t>Висновок</w:t>
      </w:r>
      <w:bookmarkEnd w:id="6"/>
    </w:p>
    <w:p w:rsidR="00875C4D" w:rsidRDefault="00875C4D" w:rsidP="00875C4D">
      <w:r>
        <w:t>У цій роботі мною було створено повноцінній працюючий програмний продукт. Я покращив свої знання С++</w:t>
      </w:r>
      <w:r w:rsidRPr="00875C4D">
        <w:t xml:space="preserve"> </w:t>
      </w:r>
      <w:r>
        <w:t xml:space="preserve">і </w:t>
      </w:r>
      <w:r>
        <w:rPr>
          <w:lang w:val="en-US"/>
        </w:rPr>
        <w:t>SFML</w:t>
      </w:r>
      <w:r>
        <w:t xml:space="preserve">, познайомився з бібліотекою </w:t>
      </w:r>
      <w:r>
        <w:rPr>
          <w:lang w:val="en-US"/>
        </w:rPr>
        <w:t>Win</w:t>
      </w:r>
      <w:r w:rsidRPr="00875C4D">
        <w:t xml:space="preserve"> </w:t>
      </w:r>
      <w:r>
        <w:rPr>
          <w:lang w:val="en-US"/>
        </w:rPr>
        <w:t>API</w:t>
      </w:r>
      <w:r w:rsidRPr="007557EC">
        <w:t xml:space="preserve">. </w:t>
      </w:r>
      <w:r w:rsidRPr="00875C4D">
        <w:t>В пояснювальній записці надано детальний опис програми, керівництва для користувача та розробника. Дана програма працює коректно, тому можна зробити висновок, що поставлене завдання виконано.</w:t>
      </w:r>
    </w:p>
    <w:p w:rsidR="00875C4D" w:rsidRDefault="00875C4D">
      <w:pPr>
        <w:spacing w:line="240" w:lineRule="auto"/>
        <w:ind w:firstLine="0"/>
        <w:jc w:val="left"/>
      </w:pPr>
      <w:r>
        <w:br w:type="page"/>
      </w:r>
    </w:p>
    <w:p w:rsidR="00875C4D" w:rsidRDefault="007F135E" w:rsidP="007F135E">
      <w:pPr>
        <w:pStyle w:val="3"/>
        <w:numPr>
          <w:ilvl w:val="0"/>
          <w:numId w:val="5"/>
        </w:numPr>
        <w:ind w:left="1985" w:hanging="567"/>
      </w:pPr>
      <w:bookmarkStart w:id="7" w:name="_Toc516887606"/>
      <w:r>
        <w:lastRenderedPageBreak/>
        <w:t>Джерела</w:t>
      </w:r>
      <w:bookmarkEnd w:id="7"/>
    </w:p>
    <w:p w:rsidR="007F135E" w:rsidRDefault="007557EC" w:rsidP="007F135E">
      <w:pPr>
        <w:pStyle w:val="af2"/>
        <w:numPr>
          <w:ilvl w:val="0"/>
          <w:numId w:val="15"/>
        </w:numPr>
      </w:pPr>
      <w:hyperlink r:id="rId8" w:history="1">
        <w:r w:rsidR="007F135E" w:rsidRPr="00CE2568">
          <w:rPr>
            <w:rStyle w:val="af5"/>
          </w:rPr>
          <w:t>https://msdn.microsoft.com/en-us/library/windows/desktop/aa363946(v=vs.85).aspx</w:t>
        </w:r>
      </w:hyperlink>
    </w:p>
    <w:p w:rsidR="007F135E" w:rsidRDefault="007557EC" w:rsidP="007F135E">
      <w:pPr>
        <w:pStyle w:val="af2"/>
        <w:numPr>
          <w:ilvl w:val="0"/>
          <w:numId w:val="15"/>
        </w:numPr>
      </w:pPr>
      <w:hyperlink r:id="rId9" w:history="1">
        <w:r w:rsidR="007F135E" w:rsidRPr="00CE2568">
          <w:rPr>
            <w:rStyle w:val="af5"/>
          </w:rPr>
          <w:t>https://www.sfml-dev.org/</w:t>
        </w:r>
      </w:hyperlink>
    </w:p>
    <w:p w:rsidR="007F135E" w:rsidRDefault="007557EC" w:rsidP="007F135E">
      <w:pPr>
        <w:pStyle w:val="af2"/>
        <w:numPr>
          <w:ilvl w:val="0"/>
          <w:numId w:val="15"/>
        </w:numPr>
      </w:pPr>
      <w:hyperlink r:id="rId10" w:history="1">
        <w:r w:rsidR="007F135E" w:rsidRPr="00CE2568">
          <w:rPr>
            <w:rStyle w:val="af5"/>
          </w:rPr>
          <w:t>https://ru.stackoverflow.com/</w:t>
        </w:r>
      </w:hyperlink>
    </w:p>
    <w:p w:rsidR="00F867FD" w:rsidRDefault="00F867FD" w:rsidP="00F867FD">
      <w:pPr>
        <w:spacing w:line="240" w:lineRule="auto"/>
        <w:ind w:firstLine="0"/>
        <w:jc w:val="left"/>
        <w:sectPr w:rsidR="00F867FD" w:rsidSect="009C0E0F">
          <w:headerReference w:type="default" r:id="rId11"/>
          <w:headerReference w:type="first" r:id="rId12"/>
          <w:footerReference w:type="first" r:id="rId13"/>
          <w:pgSz w:w="11907" w:h="16840" w:code="9"/>
          <w:pgMar w:top="1418" w:right="567" w:bottom="1418" w:left="1418" w:header="425" w:footer="2053" w:gutter="0"/>
          <w:pgNumType w:start="0"/>
          <w:cols w:space="720"/>
          <w:titlePg/>
          <w:docGrid w:linePitch="381"/>
        </w:sectPr>
      </w:pPr>
    </w:p>
    <w:p w:rsidR="005F1C22" w:rsidRPr="005F1C22" w:rsidRDefault="005F1C22" w:rsidP="000208E8">
      <w:pPr>
        <w:pStyle w:val="1"/>
      </w:pPr>
      <w:bookmarkStart w:id="8" w:name="_Toc516887607"/>
      <w:r w:rsidRPr="005F1C22">
        <w:lastRenderedPageBreak/>
        <w:t>Додаток 1</w:t>
      </w:r>
      <w:bookmarkEnd w:id="8"/>
    </w:p>
    <w:p w:rsidR="007F135E" w:rsidRDefault="00FC1260" w:rsidP="00FC1260">
      <w:pPr>
        <w:pStyle w:val="af2"/>
        <w:ind w:left="1080" w:firstLine="0"/>
      </w:pPr>
      <w:r>
        <w:rPr>
          <w:noProof/>
          <w:lang w:val="ru-RU"/>
        </w:rPr>
        <w:drawing>
          <wp:inline distT="0" distB="0" distL="0" distR="0" wp14:anchorId="1BDF6C23" wp14:editId="0F135B3E">
            <wp:extent cx="4587240" cy="1981200"/>
            <wp:effectExtent l="19050" t="19050" r="228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30" t="18061" r="13162" b="26035"/>
                    <a:stretch/>
                  </pic:blipFill>
                  <pic:spPr bwMode="auto">
                    <a:xfrm>
                      <a:off x="0" y="0"/>
                      <a:ext cx="458724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260" w:rsidRDefault="00FC1260" w:rsidP="00FC1260">
      <w:pPr>
        <w:pStyle w:val="af2"/>
        <w:ind w:left="1080" w:firstLine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B5AB3D8" wp14:editId="1BE7DD9A">
            <wp:extent cx="4579620" cy="2400300"/>
            <wp:effectExtent l="19050" t="19050" r="11430" b="1905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272" t="17630" r="13042" b="14639"/>
                    <a:stretch/>
                  </pic:blipFill>
                  <pic:spPr bwMode="auto">
                    <a:xfrm>
                      <a:off x="0" y="0"/>
                      <a:ext cx="457962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260" w:rsidRDefault="005F1C22" w:rsidP="00FC1260">
      <w:pPr>
        <w:pStyle w:val="af2"/>
        <w:ind w:left="1080" w:firstLine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A6DFC1D" wp14:editId="77590DE8">
            <wp:extent cx="4594860" cy="2423160"/>
            <wp:effectExtent l="19050" t="19050" r="15240" b="152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909" t="17848" r="13162" b="13778"/>
                    <a:stretch/>
                  </pic:blipFill>
                  <pic:spPr bwMode="auto">
                    <a:xfrm>
                      <a:off x="0" y="0"/>
                      <a:ext cx="4594860" cy="242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C22" w:rsidRDefault="005F1C22">
      <w:pPr>
        <w:spacing w:line="240" w:lineRule="auto"/>
        <w:ind w:firstLine="0"/>
        <w:jc w:val="left"/>
        <w:rPr>
          <w:lang w:val="en-US"/>
        </w:rPr>
      </w:pPr>
    </w:p>
    <w:p w:rsidR="00F867FD" w:rsidRDefault="00F867FD" w:rsidP="000208E8">
      <w:pPr>
        <w:pStyle w:val="1"/>
        <w:sectPr w:rsidR="00F867FD" w:rsidSect="00F867FD">
          <w:headerReference w:type="first" r:id="rId17"/>
          <w:footerReference w:type="first" r:id="rId18"/>
          <w:pgSz w:w="11907" w:h="16840" w:code="9"/>
          <w:pgMar w:top="1418" w:right="567" w:bottom="1418" w:left="1418" w:header="425" w:footer="2053" w:gutter="0"/>
          <w:cols w:space="720"/>
          <w:docGrid w:linePitch="381"/>
        </w:sectPr>
      </w:pPr>
    </w:p>
    <w:p w:rsidR="005F1C22" w:rsidRDefault="005F1C22" w:rsidP="000208E8">
      <w:pPr>
        <w:pStyle w:val="1"/>
      </w:pPr>
      <w:bookmarkStart w:id="9" w:name="_Toc516887608"/>
      <w:r>
        <w:lastRenderedPageBreak/>
        <w:t>Додаток 2</w:t>
      </w:r>
      <w:bookmarkEnd w:id="9"/>
    </w:p>
    <w:p w:rsidR="005F1C22" w:rsidRPr="007557EC" w:rsidRDefault="005F1C22" w:rsidP="00FC1260">
      <w:pPr>
        <w:pStyle w:val="af2"/>
        <w:ind w:left="1080" w:firstLine="0"/>
        <w:rPr>
          <w:lang w:val="en-US"/>
        </w:rPr>
      </w:pPr>
      <w:r>
        <w:rPr>
          <w:lang w:val="en-US"/>
        </w:rPr>
        <w:t>main.cpp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>#include "files_manager.h"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main(){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FreeConsole(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setlocale(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>LC_ALL, "Russian");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sf::RenderWindow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window(sf::VideoMode(2*WINDOW_SIZE, WINDOW_SIZE), "File manager");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files_manager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fileManager(window);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while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(window.isOpen()){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sf::Event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event;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while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(window.pollEvent(event))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(event.type == sf::Event::Closed)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window.close(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>event.type == sf::Event::TextEntered)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fileManager.inputText(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event); 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>event.type == sf::Event::KeyPressed){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fileManager.Navigator(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>event);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fileManager.Explore(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>window);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56742">
        <w:rPr>
          <w:rFonts w:asciiTheme="minorHAnsi" w:hAnsiTheme="minorHAnsi" w:cstheme="minorHAnsi"/>
          <w:sz w:val="24"/>
          <w:szCs w:val="24"/>
          <w:lang w:val="en-US"/>
        </w:rPr>
        <w:t>window.display(</w:t>
      </w:r>
      <w:proofErr w:type="gramEnd"/>
      <w:r w:rsidRPr="00056742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56742" w:rsidRP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056742" w:rsidRDefault="00056742" w:rsidP="00056742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56742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5F1C22" w:rsidRDefault="005F1C22" w:rsidP="00056742">
      <w:pPr>
        <w:pStyle w:val="af2"/>
        <w:ind w:left="1080" w:firstLine="0"/>
        <w:rPr>
          <w:lang w:val="en-US"/>
        </w:rPr>
      </w:pPr>
      <w:r>
        <w:rPr>
          <w:lang w:val="en-US"/>
        </w:rPr>
        <w:t>file_manager.cpp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#include "files_manager.h"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files_manager::files_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manager(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sf::RenderWindow &amp;window):cell_size(VECT(CELL_SIZE, CELL_SIZE)),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win_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size(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VECT(window.getSize().x/cell_size.x, window.getSize().y/cell_size.y)), font_size(cell_size.y*1.5),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str_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count(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(win_size.y - 14) / 2), display_console(Menu_console::NO),searcher(){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!font.loadFromFile("fonts/Azbuka.ttf"))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&lt;&lt;"Error font loading"&lt;&lt;endl;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bordColor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sf::Color(240, 248, 255);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&amp;leftPanel;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text.setCharacterSize(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font_size);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text.setFont(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font);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files_manager::Explore(sf::RenderWindow &amp;window){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sf::RectangleShape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bg(VECT(win_size.x*cell_size.x, win_size.y*cell_size.y));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bg.setFillColor(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sf::Color(15,15,15));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bg);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table(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hb(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display_console){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window,"Enter the name:", VECT(1, win_size.y - 5));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console_line, VECT(1, win_size.y - 3));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files_manager::draw_panel(sf::RenderWindow &amp;window){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sf::RectangleShape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rect(cell_size);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rect.setFillColor(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sf::Color(31,31,31));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activePanel==&amp;leftPanel){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x = 1; x &lt; win_size.x/2 - 1; x++){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rect.setPosition(x * cell_size.x,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rect.setPosition(x * cell_size.x, 2*cell_size.y);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x = 1; x &lt; win_size.x/2 - 1; x++){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y = 4; y &lt;  win_size.y - 10; y++){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rect.setPosition(x * cell_size.x, y *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x = win_size.x/2 + 1; x &lt; win_size.x - 1; x++){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rect.setPosition(x * cell_size.x,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rect.setPosition(x * cell_size.x, 2*cell_size.y);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x = win_size.x/2 + 1; x &lt; win_size.x - 1; x++){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y = 4; y &lt;  win_size.y - 10; y++){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rect.setPosition(x * cell_size.x, y *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leftPanel.current_directory, VECT(1,1));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rightPanel.current_directory, VECT(win_size.x/2 + 1,1));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VECT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1, 4);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sf::RectangleShape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hilight(VECT((win_size.x/2 - 2)* cell_size.x, 2* cell_size.y));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hilight.setFillColor(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sf::Color(104,105,105));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//draw leftPanel.content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i = leftPanel.start_index;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i&lt;leftPanel.start_index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+(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str_count&lt;leftPanel.content.size()?str_count:leftPanel.content.size());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i++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){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leftPanel.cursor  == i &amp;&amp; activePanel==&amp;leftPanel){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hilight.setPosition(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line.x*cell_size.x, line.y*cell_size.y);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hilight);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leftPanel.content[i].name, line);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leftPanel.content[i].time, VECT(line.x + 25, line.y));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leftPanel.content[i].size, VECT(win_size.x/2 - 1 - leftPanel.content[i].size.size(), line.y));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line.y+=2;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VECT(win_size.x/2 + 1, 4);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//draw rightPanel.content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i = rightPanel.start_index;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i&lt;rightPanel.start_index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+(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str_count&lt;rightPanel.content.size()?str_count:rightPanel.content.size());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i++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){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rightPanel.cursor  == i &amp;&amp; activePanel==&amp;rightPanel){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hilight.setPosition(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line.x*cell_size.x, line.y*cell_size.y);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hilight);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rightPanel.content[i].name, line);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rightPanel.content[i].time, VECT(line.x + 25, line.y));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rightPanel.content[i].size, VECT(win_size.x - 1 - rightPanel.content[i].size.size(), line.y));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line.y+=2;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files_manager::draw_hb(sf::RenderWindow &amp;window){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tab=15;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VECT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pos(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1, win_size.y - 9);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"NewFolder\tF3\0", pos);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pos.x += tab;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"Rename\tF4\0", pos);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pos.x += tab;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"Copy\tF5\0", pos);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pos.x += tab;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"Move\tF6\0", pos);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pos.x += tab;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"Search\tF7\0", pos);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pos.x += tab;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window, "Delete\tF8\0", pos);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files_manager::draw_table(sf::RenderWindow &amp;window){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sf::RectangleShape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rect(cell_size);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rect.setFillColor(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bordColor);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x = 0; x &lt; win_size.x; x++){    //horisontal borders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rect.setPosition(x * cell_size.x, 0);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rect.setPosition(x * cell_size.x, (win_size.y - 1)*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y = 0; y &lt; win_size.y; y++){    //vertical borders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rect.setPosition(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0, y*cell_size.y);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rect.setPosition(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(win_size.x - 1)* cell_size.x, y *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x = 0; x &lt; win_size.x; x++){    //cur_dir line and help_box separator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rect.setPosition(x* cell_size.x, 3*cell_size.y);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rect.setPosition(x* cell_size.x, (win_size.y - 10)*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y = 0; y &lt;  win_size.y - 10; y++){  //panel separator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rect.setPosition(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(win_size.x/2)* cell_size.x, y*cell_size.y);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rect.setPosition(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(win_size.x/2 - 1)* cell_size.x, y *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files_manager::draw_text(sf::RenderWindow &amp;window, string textP, VECT position){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text.setString(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textP);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sf::Color::Green);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cell_size.x*(position.x + 0.25), cell_size.y*(position.y + 0.25));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text);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//for russian languge use L"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Сообщение "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files_manager::draw_text(sf::RenderWindow &amp;window, wstring textP, VECT position){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text.setString(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textP);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sf::Color::Green);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cell_size.x*(position.x + 0.25), cell_size.y*(position.y + 0.25));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text);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files_manager::Navigator(sf::Event event){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!display_console){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switch(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event.key.code){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sf::Keyboard::Escape: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display_console != Menu_console::NO){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display_console = Menu_console::NO;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console_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-&gt;logical_drives();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sf::Keyboard::Up: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!(activePanel-&gt;cursor-1&lt;0))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-&gt;cursor--;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activePanel-&gt;cursor &lt; activePanel-&gt;start_index)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-&gt;start_index=activePanel-&gt;cursor;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sf::Keyboard::Down: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activePanel-&gt;cursor+1&lt;activePanel-&gt;content.size())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-&gt;cursor++;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activePanel-&gt;cursor &gt; activePanel-&gt;start_index + str_count-1)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-&gt;start_index++;  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sf::Keyboard::Left: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change_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sf::Keyboard::Right: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change_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sf::Keyboard::Return: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activePanel-&gt;is_current_Directory())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-&gt;change_dir(activePanel-&gt;folders_to_display[activePanel-&gt;cursor].name);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run_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fileApp(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activePanel-&gt;current_directory+'\\'+ activePanel-&gt;files_to_display[activePanel-&gt;cursor-activePanel-&gt;folders_to_display.size()].name);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sf::Keyboard::F3: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display_console = Menu_console::NEW;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sf::Keyboard::F4: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display_console = Menu_console::RENAME;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sf::Keyboard::F5:{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from_dir = activePanel-&gt;current_directory;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activePanel-&gt;is_current_Directory())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activePanel-&gt;folders_to_display[activePanel-&gt;cursor].name;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activePanel-&gt;files_to_display[activePanel-&gt;cursor - activePanel-&gt;folders_to_display.size()].name;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change_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-&gt;copy(from_dir, 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reload_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panels(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break;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sf::Keyboard::F6:{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from_dir = activePanel-&gt;current_directory;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activePanel-&gt;is_current_Directory())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activePanel-&gt;folders_to_display[activePanel-&gt;cursor].name;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activePanel-&gt;files_to_display[activePanel-&gt;cursor - activePanel-&gt;folders_to_display.size()].name;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change_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-&gt;move(from_dir, 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reload_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panels(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break;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sf::Keyboard::F7: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display_console = Menu_console::SCAN;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sf::Keyboard::F8: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-&gt;del();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if(event.key.code == sf::Keyboard::Escape){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display_console = Menu_console::NO;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console_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if(event.key.code == sf::Keyboard::Return){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switch(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display_console) 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Menu_console::NEW: 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-&gt;create_dir(console_line);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reload_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panels(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Menu_console::RENAME: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-&gt;rename(console_line);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reload_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panels(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); 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Menu_console::SCAN: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vector&lt;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string&gt; found;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-&gt;search(console_line, found);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!found.empty()){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searcher.found = found;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searcher.search_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!searcher.path_to_go.empty()){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searcher.path_to_go.back() == '\\'){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-&gt;logical_drives();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std::size_t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foundp = searcher.path_to_go.find_last_of("\\");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-&gt;change_dir(searcher.path_to_go.substr(0, foundp));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run_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fileApp(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searcher.path_to_go);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}  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NULL,TEXT("No results"),TEXT("Search"),MB_ICONINFORMATION |MB_OK); 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searcher.path_to_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go.erase(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display_console = Menu_console::NO;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console_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files_manager::reload_panels(){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temp = activePanel-&gt;current_directory;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temp != "Disks"){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-&gt;logical_drives();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std::size_t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foundp = temp.find_last_of('\\');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-&gt;change_dir(temp.substr(0, foundp));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change_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temp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activePanel-&gt;current_directory;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temp != "Disks"){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-&gt;logical_drives();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std::size_t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foundp = temp.find_last_of('\\');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-&gt;change_dir(temp.substr(0, foundp));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change_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files_manager::change_panel(){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 == &amp;leftPanel)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&amp;rightPanel;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activePanel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&amp;leftPanel;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files_manager::inputText(sf::Event event){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// NO=0, NEW=1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,  SCAN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=2, RENAME=3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display_console){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event.key.code =='\b' &amp;&amp; !console_line.empty()){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console_line.pop_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char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buffer[2];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wchar_t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strW[2];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strW[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0]=static_cast&lt;wchar_t&gt;(event.text.unicode);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wcstombs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(buffer,   strW, sizeof(buffer));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strpbrk(buffer,"&lt;&gt;:\"\\|/?*")==NULL)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console_line.push_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buffer[0]);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"File and directory names can not contain the following characters \n\t\" &lt;&gt;:\"\\|/?* \" !"),                 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"Input text"),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MB_ICONWARNING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files_manager::run_fileApp(string path){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HINSTANCE result =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ShellExecute(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NULL,NULL,path.c_str(),NULL,NULL,SW_RESTORE);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long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long sig1 = reinterpret_cast&lt;long long&gt; (result);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sig = static_cast&lt;int&gt;(sig1);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sig &lt; 32){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NULL,TEXT("Ooops!  There is some problem!")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,TEXT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("Open file"),MB_ICONWARNING | 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//https://msdn.microsoft.com/en-us/library/windows/desktop/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bb762153(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v=vs.85).aspx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//all return code -which problem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Default="004C2590" w:rsidP="004C2590">
      <w:pPr>
        <w:pStyle w:val="af2"/>
        <w:ind w:left="1080" w:firstLine="0"/>
        <w:rPr>
          <w:lang w:val="en-US"/>
        </w:rPr>
      </w:pPr>
      <w:r>
        <w:rPr>
          <w:lang w:val="en-US"/>
        </w:rPr>
        <w:t>panel.cpp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#include "panel.h"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Panel::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Panel(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logical_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drives(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Panel::logical_drives(){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current_directory = "Disks";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cursor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start_index = 0;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folders_to_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display.clear(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files_to_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display.clear(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content.clear(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DWORD dir =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GetLogicalDrives(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temp;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i = 0; i &lt; (sizeof(DWORD)*8); i++){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dir &amp; 1&lt;&lt;i){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folders_to_display.push_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folder());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temp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static_cast&lt;char&gt;(i + 65);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folders_to_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).name = (temp + ":" + "\0");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content.push_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container());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).name = folders_to_display.back().name;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).size = "";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).time = "";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Panel::create_dir(string name){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_SECURITY_ATTRIBUTES security;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security.nLength =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sizeof(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SECURITY_ATTRIBUTES);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security.lpSecurityDescriptor = NULL;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security.bInheritHandle = TRUE;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path = current_directory + 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(path.length() &gt; (MAX_PATH - 3)){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&lt;&lt;"Directory path is too long.\n";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current_directory=="Disks"){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NULL, "You can't create folders here!",TEXT("Create directory"), MB_ICONWARNING|MB_OK);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!CreateDirectory(path.c_str(), &amp;security)){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NULL, "Not enough rihgts!",TEXT("Create directory") ,MB_ICONINFORMATION|MB_OK);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change_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Panel::change_dir(string path){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(path.length() &gt; (MAX_PATH - 3)){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NULL, "Directory path is too long!",TEXT("Change directory"), MB_ICONWARNING|MB_OK);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 = current_directory=="Disks"?"":current_directory;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path != ".."){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path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"\\";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dir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+=path;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std::size_t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found = dir.find_last_of("\\");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dir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dir.substr(0, found);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found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dir.find_last_of("\\");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dir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dir.substr(0, found + 1);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WIN32_FIND_DATA ffd;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HANDLE hFind = INVALID_HANDLE_VALUE;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dir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+="*";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hFind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FindFirstFileA(dir.c_str(), &amp;ffd);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(INVALID_HANDLE_VALUE == hFind){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NULL, "Ooops! Directory has some problem"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,TEXT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("Change directory"), MB_ICONWARNING|MB_OK);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 ;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//меняем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значение  current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_directory после успешного FindFirstFileA(...)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current_directory=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dir.substr(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0,dir.size()-1);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cursor=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0;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start_index=0;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folders_to_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display.clear(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files_to_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display.clear(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content.clear(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while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(FindNextFile(hFind, &amp;ffd) != 0){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(ffd.dwFileAttributes &amp; FILE_ATTRIBUTE_DIRECTORY){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folders_to_display.push_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folder());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folders_to_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).name = ffd.cFileName;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folders_to_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).time.LowPart = ffd.ftCreationTime.dwLowDateTime;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folders_to_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).time.HighPart = ffd.ftCreationTime.dwHighDateTime;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files_to_display.push_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file());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files_to_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).name = ffd.cFileName;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files_to_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).size.LowPart = ffd.nFileSizeLow;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files_to_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).size.HighPart = ffd.nFileSizeHigh;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files_to_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).time = ffd.ftLastWriteTime;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FindClose(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hFind);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get_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Panel::del(){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is_current_Directory()){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current_directory=="Disks")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delete_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delete_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file(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Panel::delete_file(){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index_file = this-&gt;cursor - this-&gt;folders_to_display.size();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file_name = this-&gt;files_to_display[index_file].name;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message("Delete "+file_name +"\nAre you shure ? 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result = MessageBox( NULL,TEXT(message.c_str()),TEXT("Delete file"),MB_ICONQUESTION |MB_YESNO);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result==IDNO)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if(result==IDYES){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BOOL fSuccess = FALSE;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full_path (current_directory+'\\'+file_name);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fSuccess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= DeleteFile(TEXT(full_path.c_str()));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(!fSuccess){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message.assign(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"Can not to delete "+file_name);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NULL,TEXT(message.c_str()),TEXT("Delete file"),MB_ICONWARNING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message.assign(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file_name+" file was deleted.");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NULL,TEXT(message.c_str()),TEXT("Delete file"),MB_ICONINFORMATION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files_to_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files_to_display.begin()+index_file);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content.begin()+cursor);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cursor--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Panel::delete_dir(){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dir_name = this-&gt;folders_to_display[cursor].name;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message("Delete "+dir_name +"\nAre you shure ? 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result = MessageBox( NULL,TEXT(message.c_str()),TEXT("Delete directory"),MB_ICONQUESTION |MB_YESNO);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 == IDNO)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if(result == IDYES){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name.resize(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dir_name.length()+2);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dir_path(current_directory+'\\'+dir_name);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SHFILEOPSTRUCT shfo = 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FO_DELETE,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dir_path.c_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FOF_SILENT | FOF_NOERRORUI | FOF_NOCONFIRMATION,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FALSE,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NULL }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bool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fSuccess=(SHFileOperation(&amp;shfo) == 0);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(!fSuccess){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message.assign(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"Can not to delete "+dir_name);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NULL,TEXT(message.c_str()),TEXT("Delete directory"),MB_ICONWARNING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message.assign(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dir_name+" directory was deleted.");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NULL,TEXT(message.c_str()),TEXT("Delete directory"),MB_ICONINFORMATION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folders_to_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folders_to_display.begin()+cursor);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content.begin()+cursor);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cursor--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Panel::copy(string fromPath, string name){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current_directory == "Disks" || fromPath == "Disks"){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message("You can't copy logica driver or to logical drivers!");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NULL,TEXT(message.c_str()),TEXT("Copy"),MB_ICONWARNING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name.resize(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name.length()+2);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dir_path_from(fromPath+'\\'+name);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dir_path_to(current_directory+'\\'+name);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SHFILEOPSTRUCT shfo = 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FO_COPY,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dir_path_from.c_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dir_path_to.c_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FOF_SILENT | FOF_NOERRORUI | FOF_NOCONFIRMATION,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FALSE,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NULL }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056742" w:rsidRDefault="004C2590" w:rsidP="00056742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!SHFileOperation(&amp;shfo)==0){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message("Can not copy "+ 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NULL,TEXT(message.c_str()),TEXT("Copy"),MB_ICONWARNING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Panel::move(string fromPath, string name){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current_directory == "Disks" || fromPath == "Disks"){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message("You can't move logical driver or to logical drivers!");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NULL,TEXT(message.c_str()),TEXT("Move"),MB_ICONWARNING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name.resize(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name.length()+2);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dir_path_from(fromPath+'\\'+name);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dir_path_to(current_directory+'\\'+name);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SHFILEOPSTRUCT shfo = 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FO_MOVE,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dir_path_from.c_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dir_path_to.c_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FOF_SILENT | FOF_NOERRORUI | FOF_NOCONFIRMATION,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FALSE,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NULL }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!SHFileOperation(&amp;shfo)==0){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message("Can not move "+ 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NULL,TEXT(message.c_str()),TEXT("Move"),MB_ICONWARNING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Panel::rename(string name){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current_directory == "Disks"){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message("You can't rename logica drivers!");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NULL,TEXT(message.c_str()),TEXT("Rename"),MB_ICONWARNING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dir_path_from;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dir_path_to;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///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is_current_Directory()){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dir_path_from = current_directory+'\\'+folders_to_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display[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cursor].name;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dir_path_to = current_directory+'\\'+name;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dir_path_from = current_directory+'\\'+files_to_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display[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cursor - folders_to_display.size()].name;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name.find_last_of('.') != string::npos){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message("Do you want to change files extention?");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result = MessageBox( NULL,TEXT(message.c_str()),TEXT("Rename"),MB_ICONQUESTION |MB_YESNO);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 == IDYES)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dir_path_to = current_directory+'\\'+name;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if(result == IDNO){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std::size_t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foundp = files_to_display[cursor - folders_to_display.size()].name.find_last_of('.');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fname = name + files_to_display[cursor - folders_to_display.size()].name.substr(foundp);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dir_path_to = current_directory+'\\'+fname;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std::size_t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foundp = files_to_display[cursor - folders_to_display.size()].name.find_last_of('.');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fname = name + files_to_display[cursor - folders_to_display.size()].name.substr(foundp);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dir_path_to = current_directory+'\\'+fname;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dir_path_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from.resize(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dir_path_from.length()+2);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dir_path_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to.resize(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dir_path_to.length()+2);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SHFILEOPSTRUCT shfo = 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FO_RENAME,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dir_path_from.c_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dir_path_to.c_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FOF_SILENT | FOF_NOERRORUI | FOF_NOCONFIRMATION,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FALSE,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NULL,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NULL }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a = SHFileOperation(&amp;shfo);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a != 0 ){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message("Can not rename "+ 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MessageBox(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NULL,TEXT(message.c_str()),TEXT("Rename"),MB_ICONWARNING |MB_OK);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&lt;&lt;hex&lt;&lt;a&lt;&lt;endl;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Panel::search(string name, vector&lt;string&gt;&amp; found){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queue&lt;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string&gt; subfolders;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subfolders.push(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current_directory);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ru-RU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while</w:t>
      </w:r>
      <w:r w:rsidRPr="004C2590">
        <w:rPr>
          <w:rFonts w:asciiTheme="minorHAnsi" w:hAnsiTheme="minorHAnsi" w:cstheme="minorHAnsi"/>
          <w:sz w:val="24"/>
          <w:szCs w:val="24"/>
          <w:lang w:val="ru-RU"/>
        </w:rPr>
        <w:t>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ru-RU"/>
        </w:rPr>
        <w:t>!</w:t>
      </w:r>
      <w:r w:rsidRPr="004C2590">
        <w:rPr>
          <w:rFonts w:asciiTheme="minorHAnsi" w:hAnsiTheme="minorHAnsi" w:cstheme="minorHAnsi"/>
          <w:sz w:val="24"/>
          <w:szCs w:val="24"/>
          <w:lang w:val="en-US"/>
        </w:rPr>
        <w:t>subfolders</w:t>
      </w:r>
      <w:r w:rsidRPr="004C2590">
        <w:rPr>
          <w:rFonts w:asciiTheme="minorHAnsi" w:hAnsiTheme="minorHAnsi" w:cstheme="minorHAnsi"/>
          <w:sz w:val="24"/>
          <w:szCs w:val="24"/>
          <w:lang w:val="ru-RU"/>
        </w:rPr>
        <w:t>.</w:t>
      </w:r>
      <w:r w:rsidRPr="004C2590">
        <w:rPr>
          <w:rFonts w:asciiTheme="minorHAnsi" w:hAnsiTheme="minorHAnsi" w:cstheme="minorHAnsi"/>
          <w:sz w:val="24"/>
          <w:szCs w:val="24"/>
          <w:lang w:val="en-US"/>
        </w:rPr>
        <w:t>empty</w:t>
      </w:r>
      <w:r w:rsidRPr="004C2590">
        <w:rPr>
          <w:rFonts w:asciiTheme="minorHAnsi" w:hAnsiTheme="minorHAnsi" w:cstheme="minorHAnsi"/>
          <w:sz w:val="24"/>
          <w:szCs w:val="24"/>
          <w:lang w:val="ru-RU"/>
        </w:rPr>
        <w:t>()){ // пока очередь посещения клеток непустая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ru-RU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cur = subfolders.front();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subfolders.pop(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search_in_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folder(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name, cur, found, subfolders);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Panel::search_in_folder(string name, string path, vector&lt;string&gt;&amp; found, queue&lt;string&gt;&amp; subfolders){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(path.length() &gt; (MAX_PATH - 3)){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&lt;&lt;"Directory path is too long.\n";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dir = path;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WIN32_FIND_DATA ffd;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HANDLE hFind = INVALID_HANDLE_VALUE;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dir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+="*";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hFind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FindFirstFileA(dir.c_str(), &amp;ffd);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(INVALID_HANDLE_VALUE == hFind){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&lt;&lt;"3 "&lt;&lt;current_directory&lt;&lt;'\t'&lt;&lt;dir&lt;&lt;endl;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return ;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FindNextFile(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hFind, &amp;ffd);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while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(FindNextFile(hFind, &amp;ffd) != 0){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(ffd.dwFileAttributes &amp; FILE_ATTRIBUTE_DIRECTORY){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ffd.cFileName == name)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found.push_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path + ffd.cFileName + '\\');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subfolders.push(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path + ffd.cFileName + '\\');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ffd.cFileName == name)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found.push_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path + ffd.cFileName);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FindClose(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hFind);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Panel::get_content(){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i = 0; i &lt; folders_to_display.size(); i++){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content.push_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container());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).name = folders_to_display[i].name;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).size = "";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).time = "";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i = 0; i &lt; files_to_display.size(); i++){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content.push_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container());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string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line = files_to_display[i].name;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while(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line.size() &gt; 25){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j = 0; j &lt; 3; j++)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line.pop_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"..";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).name = line;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SYSTEMTIME stUTC, stLocal;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FileTimeToSystemTime(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&amp;files_to_display[i].time, &amp;stUTC);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SystemTimeToTzSpecificLocalTime(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NULL, &amp;stUTC, &amp;stLocal);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to_string(stLocal.wMonth);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'.';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to_string(stLocal.wDay);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'.';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to_string(stLocal.wYear);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'\t';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to_string(stLocal.wHour);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':';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to_string(stLocal.wMinute);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+= '\t';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).time = line;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files_to_display[i].size.QuadPart &lt; pow(1024,2))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to_string(INT(files_to_display[i].size.QuadPart / 1024)) + " KB";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if(files_to_display[i].size.QuadPart &lt; pow(1024,3))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to_string(INT(files_to_display[i].size.QuadPart / pow(1024,2))) + " MB";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if(files_to_display[i].size.QuadPart &lt; pow(1024,4))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= to_string(INT(files_to_display[i].size.QuadPart / pow(1024,3))) + " GB";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content.back(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).size = line;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Default="004C2590" w:rsidP="00FC1260">
      <w:pPr>
        <w:pStyle w:val="af2"/>
        <w:ind w:left="1080" w:firstLine="0"/>
        <w:rPr>
          <w:lang w:val="en-US"/>
        </w:rPr>
      </w:pPr>
      <w:r>
        <w:rPr>
          <w:lang w:val="en-US"/>
        </w:rPr>
        <w:t>searcher.cpp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#include "searcher.h"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Searcher::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Searcher(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):cell_size(VECT(CELL_SIZE, CELL_SIZE)),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font_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size(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cell_size.y*1.5){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!font.loadFromFile("fonts/Azbuka.ttf"))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&lt;&lt;"Error font loading"&lt;&lt;endl;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s_cursor = 0;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start_index = 0;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Searcher::search_display(){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results.create(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sf::VideoMode(WINDOW_SIZE, 0.5*WINDOW_SIZE), "Search results");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search_win_size =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VECT(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search_results.getSize().x/cell_size.x, search_results.getSize().y/cell_size.y);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str_count = (search_win_size.y - 14) / 2;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while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(search_results.isOpen()){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sf::Event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event;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while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(search_results.pollEvent(event))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(event.type == sf::Event::Closed){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path_to_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go.erase(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);// no action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results.close(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);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event.type == sf::Event::KeyPressed){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switch(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event.key.code){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sf::Keyboard::Up: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!(s_cursor-1&lt;0))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s_cursor--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;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s_cursor &lt; start_index){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start_index = s_cursor;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}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sf::Keyboard::Down: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s_cursor+1&lt;found.size())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s_cursor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++;    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s_cursor &gt; start_index + str_count-1)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start_index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++;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sf::Keyboard::Return:{     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path_to_go =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found[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s_cursor];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results.close(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break;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sf::Keyboard::Escape: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path_to_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go.erase(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);// no action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results.close(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}    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results.display(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Searcher::search_draw(){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sf::RectangleShape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bg(VECT(search_win_size.x*cell_size.x, search_win_size.y*cell_size.y));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bg.setFillColor(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sf::Color(15,15,15));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bg);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sf::RectangleShape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rect(cell_size);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rect.setFillColor(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sf::Color(240, 248, 255));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x = 0; x &lt; search_win_size.x; x++){    //horisontal borders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rect.setPosition(x * cell_size.x, 0);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rect.setPosition(x * cell_size.x, (search_win_size.y - 1)*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y = 0; y &lt; search_win_size.y; y++){    //vertical borders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rect.setPosition(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0, y*cell_size.y);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rect.setPosition(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(search_win_size.x - 1)* cell_size.x, y * 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rect);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sf::RectangleShape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hilight(VECT((search_win_size.x - 2)* cell_size.x, 2* cell_size.y));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hilight.setFillColor(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sf::Color(104,105,105));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VECT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line(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1, 1);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int i = start_index; i &lt; start_index+(str_count&lt;found.size()?str_count:found.size()); i++){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s_cursor  == i){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hilight.setPosition(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line.x*cell_size.x, line.y*cell_size.y);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    search_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results.draw(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hilight);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draw_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search_results, found[i], line);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    line.y+=2;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Searcher::draw_text(sf::RenderWindow &amp;window, string textP, VECT position){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sf::Text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text(textP, font);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text.setCharacterSize(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font_size);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text.setFillColor(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sf::Color::Green);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text.setPosition(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cell_size.x*(position.x + 0.25), cell_size.y*(position.y + 0.25));</w:t>
      </w:r>
    </w:p>
    <w:p w:rsidR="004C2590" w:rsidRP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4C2590">
        <w:rPr>
          <w:rFonts w:asciiTheme="minorHAnsi" w:hAnsiTheme="minorHAnsi" w:cstheme="minorHAnsi"/>
          <w:sz w:val="24"/>
          <w:szCs w:val="24"/>
          <w:lang w:val="en-US"/>
        </w:rPr>
        <w:t>window.draw(</w:t>
      </w:r>
      <w:proofErr w:type="gramEnd"/>
      <w:r w:rsidRPr="004C2590">
        <w:rPr>
          <w:rFonts w:asciiTheme="minorHAnsi" w:hAnsiTheme="minorHAnsi" w:cstheme="minorHAnsi"/>
          <w:sz w:val="24"/>
          <w:szCs w:val="24"/>
          <w:lang w:val="en-US"/>
        </w:rPr>
        <w:t>text);</w:t>
      </w:r>
    </w:p>
    <w:p w:rsidR="004C2590" w:rsidRDefault="004C2590" w:rsidP="004C2590">
      <w:pPr>
        <w:pStyle w:val="af2"/>
        <w:spacing w:line="240" w:lineRule="auto"/>
        <w:ind w:left="142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4C259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F867FD" w:rsidRDefault="00F867FD">
      <w:pPr>
        <w:spacing w:line="240" w:lineRule="auto"/>
        <w:ind w:firstLine="0"/>
        <w:jc w:val="left"/>
        <w:rPr>
          <w:lang w:val="en-US"/>
        </w:rPr>
        <w:sectPr w:rsidR="00F867FD" w:rsidSect="00F867FD">
          <w:headerReference w:type="default" r:id="rId19"/>
          <w:headerReference w:type="first" r:id="rId20"/>
          <w:footerReference w:type="first" r:id="rId21"/>
          <w:pgSz w:w="11907" w:h="16840" w:code="9"/>
          <w:pgMar w:top="1418" w:right="567" w:bottom="1418" w:left="1418" w:header="425" w:footer="2053" w:gutter="0"/>
          <w:cols w:space="720"/>
          <w:docGrid w:linePitch="381"/>
        </w:sectPr>
      </w:pPr>
    </w:p>
    <w:p w:rsidR="000208E8" w:rsidRDefault="000208E8" w:rsidP="00F867FD">
      <w:pPr>
        <w:pStyle w:val="1"/>
      </w:pPr>
      <w:bookmarkStart w:id="10" w:name="_Toc516887609"/>
      <w:r>
        <w:lastRenderedPageBreak/>
        <w:t>Додаток 3</w:t>
      </w:r>
      <w:bookmarkEnd w:id="10"/>
    </w:p>
    <w:p w:rsidR="00650DE8" w:rsidRDefault="00ED0683" w:rsidP="00F867FD">
      <w:pPr>
        <w:ind w:firstLine="284"/>
        <w:sectPr w:rsidR="00650DE8" w:rsidSect="00ED0683">
          <w:headerReference w:type="default" r:id="rId22"/>
          <w:footerReference w:type="default" r:id="rId23"/>
          <w:pgSz w:w="16840" w:h="11907" w:orient="landscape" w:code="9"/>
          <w:pgMar w:top="567" w:right="1418" w:bottom="1418" w:left="1418" w:header="425" w:footer="2053" w:gutter="0"/>
          <w:cols w:space="720"/>
          <w:docGrid w:linePitch="381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5pt;height:381.25pt">
            <v:imagedata r:id="rId24" o:title="Classes"/>
          </v:shape>
        </w:pict>
      </w:r>
    </w:p>
    <w:p w:rsidR="00650DE8" w:rsidRDefault="00ED0683" w:rsidP="00ED0683">
      <w:pPr>
        <w:ind w:firstLine="284"/>
        <w:jc w:val="center"/>
        <w:sectPr w:rsidR="00650DE8" w:rsidSect="00650DE8">
          <w:headerReference w:type="default" r:id="rId25"/>
          <w:pgSz w:w="11907" w:h="16840" w:code="9"/>
          <w:pgMar w:top="1418" w:right="567" w:bottom="1418" w:left="1418" w:header="425" w:footer="2053" w:gutter="0"/>
          <w:cols w:space="720"/>
          <w:docGrid w:linePitch="381"/>
        </w:sectPr>
      </w:pPr>
      <w:r>
        <w:lastRenderedPageBreak/>
        <w:pict>
          <v:shape id="_x0000_i1026" type="#_x0000_t75" style="width:321.25pt;height:699.25pt">
            <v:imagedata r:id="rId26" o:title="блок_схема_main"/>
          </v:shape>
        </w:pict>
      </w:r>
    </w:p>
    <w:p w:rsidR="00ED0683" w:rsidRPr="00F867FD" w:rsidRDefault="00650DE8" w:rsidP="00ED0683">
      <w:pPr>
        <w:ind w:firstLine="284"/>
        <w:jc w:val="center"/>
      </w:pPr>
      <w:r>
        <w:rPr>
          <w:noProof/>
        </w:rPr>
        <w:lastRenderedPageBreak/>
        <w:pict>
          <v:shape id="_x0000_s1029" type="#_x0000_t75" style="position:absolute;left:0;text-align:left;margin-left:217.1pt;margin-top:-12.95pt;width:423pt;height:451.7pt;z-index:251672576;mso-position-horizontal-relative:text;mso-position-vertical-relative:text;mso-width-relative:page;mso-height-relative:page">
            <v:imagedata r:id="rId27" o:title="блок_схема_searchinfolder"/>
          </v:shape>
        </w:pict>
      </w:r>
      <w:r>
        <w:rPr>
          <w:noProof/>
        </w:rPr>
        <w:pict>
          <v:shape id="_x0000_s1028" type="#_x0000_t75" style="position:absolute;left:0;text-align:left;margin-left:28.1pt;margin-top:19.45pt;width:132.6pt;height:397.2pt;z-index:251670528;mso-position-horizontal-relative:text;mso-position-vertical-relative:text;mso-width-relative:page;mso-height-relative:page">
            <v:imagedata r:id="rId28" o:title="блок_схема_searcher"/>
          </v:shape>
        </w:pict>
      </w:r>
    </w:p>
    <w:sectPr w:rsidR="00ED0683" w:rsidRPr="00F867FD" w:rsidSect="00650DE8">
      <w:headerReference w:type="default" r:id="rId29"/>
      <w:pgSz w:w="16840" w:h="11907" w:orient="landscape" w:code="9"/>
      <w:pgMar w:top="567" w:right="1418" w:bottom="1418" w:left="1418" w:header="425" w:footer="205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4AA" w:rsidRDefault="005C64AA" w:rsidP="00C07125">
      <w:r>
        <w:separator/>
      </w:r>
    </w:p>
  </w:endnote>
  <w:endnote w:type="continuationSeparator" w:id="0">
    <w:p w:rsidR="005C64AA" w:rsidRDefault="005C64AA" w:rsidP="00C0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Pr="00A768F1" w:rsidRDefault="00056742" w:rsidP="00AC0877">
    <w:pPr>
      <w:pStyle w:val="31"/>
      <w:ind w:firstLine="0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Pr="00A768F1" w:rsidRDefault="00056742" w:rsidP="00AC0877">
    <w:pPr>
      <w:pStyle w:val="31"/>
      <w:ind w:firstLine="0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Pr="00A768F1" w:rsidRDefault="00056742" w:rsidP="00AC0877">
    <w:pPr>
      <w:pStyle w:val="31"/>
      <w:ind w:firstLine="0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Default="000567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4AA" w:rsidRDefault="005C64AA" w:rsidP="00C07125">
      <w:r>
        <w:separator/>
      </w:r>
    </w:p>
  </w:footnote>
  <w:footnote w:type="continuationSeparator" w:id="0">
    <w:p w:rsidR="005C64AA" w:rsidRDefault="005C64AA" w:rsidP="00C07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Default="00056742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122E209" wp14:editId="2246428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9" name="Группа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 w:rsidRPr="00987A94">
                              <w:rPr>
                                <w:sz w:val="24"/>
                              </w:rPr>
                              <w:fldChar w:fldCharType="begin"/>
                            </w:r>
                            <w:r w:rsidRPr="00987A94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987A94">
                              <w:rPr>
                                <w:sz w:val="24"/>
                              </w:rPr>
                              <w:fldChar w:fldCharType="separate"/>
                            </w:r>
                            <w:r w:rsidR="00752CE4" w:rsidRPr="00752CE4">
                              <w:rPr>
                                <w:noProof/>
                                <w:sz w:val="24"/>
                                <w:lang w:val="ru-RU"/>
                              </w:rPr>
                              <w:t>10</w:t>
                            </w:r>
                            <w:r w:rsidRPr="00987A9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Pr="00987A94" w:rsidRDefault="00056742" w:rsidP="005F1E6F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7A94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A.IK.7116-00 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22E209" id="Группа 59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CWqXPEfBwAAT1UAAA4AAAAA&#10;AAAAAAAAAAAALgIAAGRycy9lMm9Eb2MueG1sUEsBAi0AFAAGAAgAAAAhAIxDtsrhAAAADAEAAA8A&#10;AAAAAAAAAAAAAAAAeQkAAGRycy9kb3ducmV2LnhtbFBLBQYAAAAABAAEAPMAAACHCgAAAAA=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R7Xb8A&#10;AADbAAAADwAAAGRycy9kb3ducmV2LnhtbERPzYrCMBC+C75DGMGbpnoQ7RqlCoIn0doHGJrZtthM&#10;ahPbuk+/OQgeP77/7X4wteiodZVlBYt5BII4t7riQkF2P83WIJxH1lhbJgVvcrDfjUdbjLXt+UZd&#10;6gsRQtjFqKD0vomldHlJBt3cNsSB+7WtQR9gW0jdYh/CTS2XUbSSBisODSU2dCwpf6Qvo+Dhh+6S&#10;FOnfaZMdNvn1kPSvZ6LUdDIkPyA8Df4r/rjPWsEqrA9fwg+Qu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9HtdvwAAANsAAAAPAAAAAAAAAAAAAAAAAJgCAABkcnMvZG93bnJl&#10;di54bWxQSwUGAAAAAAQABAD1AAAAhAMAAAAA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 w:rsidRPr="00987A94">
                        <w:rPr>
                          <w:sz w:val="24"/>
                        </w:rPr>
                        <w:fldChar w:fldCharType="begin"/>
                      </w:r>
                      <w:r w:rsidRPr="00987A94">
                        <w:rPr>
                          <w:sz w:val="24"/>
                        </w:rPr>
                        <w:instrText>PAGE   \* MERGEFORMAT</w:instrText>
                      </w:r>
                      <w:r w:rsidRPr="00987A94">
                        <w:rPr>
                          <w:sz w:val="24"/>
                        </w:rPr>
                        <w:fldChar w:fldCharType="separate"/>
                      </w:r>
                      <w:r w:rsidR="00752CE4" w:rsidRPr="00752CE4">
                        <w:rPr>
                          <w:noProof/>
                          <w:sz w:val="24"/>
                          <w:lang w:val="ru-RU"/>
                        </w:rPr>
                        <w:t>10</w:t>
                      </w:r>
                      <w:r w:rsidRPr="00987A9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inset="1pt,1pt,1pt,1pt">
                  <w:txbxContent>
                    <w:p w:rsidR="00056742" w:rsidRPr="00987A94" w:rsidRDefault="00056742" w:rsidP="005F1E6F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</w:pPr>
                      <w:r w:rsidRPr="00987A94"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A.IK.7116-00 01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Default="00056742" w:rsidP="005F1E6F">
    <w:pPr>
      <w:pStyle w:val="a3"/>
      <w:jc w:val="center"/>
    </w:pPr>
    <w:r>
      <w:t>НАЦІОНАЛЬНИЙ ТЕХНІЧНИЙ УНИВЕРСИТЕТ</w:t>
    </w:r>
  </w:p>
  <w:p w:rsidR="00056742" w:rsidRDefault="00056742" w:rsidP="005F1E6F">
    <w:pPr>
      <w:pStyle w:val="a3"/>
      <w:jc w:val="center"/>
    </w:pPr>
    <w:r>
      <w:t>УКРАЇНИ</w:t>
    </w:r>
  </w:p>
  <w:p w:rsidR="00056742" w:rsidRDefault="00056742" w:rsidP="005F1E6F">
    <w:pPr>
      <w:pStyle w:val="a3"/>
      <w:jc w:val="center"/>
    </w:pPr>
    <w:r>
      <w:t>«Київський політехнічний інститут імені Ігоря</w:t>
    </w:r>
  </w:p>
  <w:p w:rsidR="00056742" w:rsidRDefault="00056742" w:rsidP="005F1E6F">
    <w:pPr>
      <w:pStyle w:val="a3"/>
      <w:jc w:val="center"/>
    </w:pPr>
    <w:r>
      <w:t>Сікорського»</w:t>
    </w:r>
  </w:p>
  <w:p w:rsidR="00056742" w:rsidRDefault="00056742" w:rsidP="005F1E6F">
    <w:pPr>
      <w:pStyle w:val="a3"/>
      <w:jc w:val="center"/>
    </w:pPr>
    <w:r>
      <w:t>Кафедра Технічної кібернетики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Default="00056742" w:rsidP="005F1E6F">
    <w:pPr>
      <w:pStyle w:val="a3"/>
      <w:jc w:val="cent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2FE01A0" wp14:editId="459130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 w:rsidRPr="00987A94">
                              <w:rPr>
                                <w:sz w:val="24"/>
                              </w:rPr>
                              <w:fldChar w:fldCharType="begin"/>
                            </w:r>
                            <w:r w:rsidRPr="00987A94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987A94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F867FD">
                              <w:rPr>
                                <w:noProof/>
                                <w:sz w:val="24"/>
                                <w:lang w:val="ru-RU"/>
                              </w:rPr>
                              <w:t>10</w:t>
                            </w:r>
                            <w:r w:rsidRPr="00987A9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Pr="00987A94" w:rsidRDefault="00056742" w:rsidP="00F867FD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7A94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A.IK.7116-00 02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E01A0" id="Группа 2" o:spid="_x0000_s104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" o:allowincell="f">
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 w:rsidRPr="00987A94">
                        <w:rPr>
                          <w:sz w:val="24"/>
                        </w:rPr>
                        <w:fldChar w:fldCharType="begin"/>
                      </w:r>
                      <w:r w:rsidRPr="00987A94">
                        <w:rPr>
                          <w:sz w:val="24"/>
                        </w:rPr>
                        <w:instrText>PAGE   \* MERGEFORMAT</w:instrText>
                      </w:r>
                      <w:r w:rsidRPr="00987A94">
                        <w:rPr>
                          <w:sz w:val="24"/>
                        </w:rPr>
                        <w:fldChar w:fldCharType="separate"/>
                      </w:r>
                      <w:r w:rsidRPr="00F867FD">
                        <w:rPr>
                          <w:noProof/>
                          <w:sz w:val="24"/>
                          <w:lang w:val="ru-RU"/>
                        </w:rPr>
                        <w:t>10</w:t>
                      </w:r>
                      <w:r w:rsidRPr="00987A9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056742" w:rsidRPr="00987A94" w:rsidRDefault="00056742" w:rsidP="00F867FD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</w:pPr>
                      <w:r w:rsidRPr="00987A94"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A.IK.7116-00 02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Default="00056742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8D2DB1C" wp14:editId="2C2CABC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 w:rsidRPr="00987A94">
                              <w:rPr>
                                <w:sz w:val="24"/>
                              </w:rPr>
                              <w:fldChar w:fldCharType="begin"/>
                            </w:r>
                            <w:r w:rsidRPr="00987A94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987A94">
                              <w:rPr>
                                <w:sz w:val="24"/>
                              </w:rPr>
                              <w:fldChar w:fldCharType="separate"/>
                            </w:r>
                            <w:r w:rsidR="00752CE4" w:rsidRPr="00752CE4">
                              <w:rPr>
                                <w:noProof/>
                                <w:sz w:val="24"/>
                                <w:lang w:val="ru-RU"/>
                              </w:rPr>
                              <w:t>29</w:t>
                            </w:r>
                            <w:r w:rsidRPr="00987A9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Pr="00987A94" w:rsidRDefault="00056742" w:rsidP="005F1E6F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7A94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A.IK.7116-00 02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D2DB1C" id="Группа 22" o:spid="_x0000_s1066" style="position:absolute;left:0;text-align:left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FkKWVMQBwAAXlUAAA4AAAAAAAAAAAAAAAAALgIAAGRy&#10;cy9lMm9Eb2MueG1sUEsBAi0AFAAGAAgAAAAhAIxDtsrhAAAADAEAAA8AAAAAAAAAAAAAAAAAagkA&#10;AGRycy9kb3ducmV2LnhtbFBLBQYAAAAABAAEAPMAAAB4CgAAAAA=&#10;" o:allowincell="f">
              <v:rect id="Rectangle 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1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1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 w:rsidRPr="00987A94">
                        <w:rPr>
                          <w:sz w:val="24"/>
                        </w:rPr>
                        <w:fldChar w:fldCharType="begin"/>
                      </w:r>
                      <w:r w:rsidRPr="00987A94">
                        <w:rPr>
                          <w:sz w:val="24"/>
                        </w:rPr>
                        <w:instrText>PAGE   \* MERGEFORMAT</w:instrText>
                      </w:r>
                      <w:r w:rsidRPr="00987A94">
                        <w:rPr>
                          <w:sz w:val="24"/>
                        </w:rPr>
                        <w:fldChar w:fldCharType="separate"/>
                      </w:r>
                      <w:r w:rsidR="00752CE4" w:rsidRPr="00752CE4">
                        <w:rPr>
                          <w:noProof/>
                          <w:sz w:val="24"/>
                          <w:lang w:val="ru-RU"/>
                        </w:rPr>
                        <w:t>29</w:t>
                      </w:r>
                      <w:r w:rsidRPr="00987A9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56742" w:rsidRPr="00987A94" w:rsidRDefault="00056742" w:rsidP="005F1E6F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</w:pPr>
                      <w:r w:rsidRPr="00987A94"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A.IK.7116-00 02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Default="00056742" w:rsidP="005F1E6F">
    <w:pPr>
      <w:pStyle w:val="a3"/>
      <w:jc w:val="cent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6F1AB1D" wp14:editId="703E36D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2" name="Группа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F867FD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 w:rsidRPr="00987A94">
                              <w:rPr>
                                <w:sz w:val="24"/>
                              </w:rPr>
                              <w:fldChar w:fldCharType="begin"/>
                            </w:r>
                            <w:r w:rsidRPr="00987A94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987A94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F867FD">
                              <w:rPr>
                                <w:noProof/>
                                <w:sz w:val="24"/>
                                <w:lang w:val="ru-RU"/>
                              </w:rPr>
                              <w:t>11</w:t>
                            </w:r>
                            <w:r w:rsidRPr="00987A9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Pr="00987A94" w:rsidRDefault="00056742" w:rsidP="00F867FD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7A94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A.IK.7116-00 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F1AB1D" id="Группа 42" o:spid="_x0000_s1086" style="position:absolute;left:0;text-align:left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" o:allowincell="f">
              <v:rect id="Rectangle 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O5SsQA&#10;AADbAAAADwAAAGRycy9kb3ducmV2LnhtbESPzWrDMBCE74W8g9hAbo2cppT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TuUrEAAAA2wAAAA8AAAAAAAAAAAAAAAAAmAIAAGRycy9k&#10;b3ducmV2LnhtbFBLBQYAAAAABAAEAPUAAACJAwAAAAA=&#10;" filled="f" strokeweight="2pt"/>
              <v:line id="Line 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1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1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1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1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<v:rect id="Rectangle 1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F867FD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 w:rsidRPr="00987A94">
                        <w:rPr>
                          <w:sz w:val="24"/>
                        </w:rPr>
                        <w:fldChar w:fldCharType="begin"/>
                      </w:r>
                      <w:r w:rsidRPr="00987A94">
                        <w:rPr>
                          <w:sz w:val="24"/>
                        </w:rPr>
                        <w:instrText>PAGE   \* MERGEFORMAT</w:instrText>
                      </w:r>
                      <w:r w:rsidRPr="00987A94">
                        <w:rPr>
                          <w:sz w:val="24"/>
                        </w:rPr>
                        <w:fldChar w:fldCharType="separate"/>
                      </w:r>
                      <w:r w:rsidRPr="00F867FD">
                        <w:rPr>
                          <w:noProof/>
                          <w:sz w:val="24"/>
                          <w:lang w:val="ru-RU"/>
                        </w:rPr>
                        <w:t>11</w:t>
                      </w:r>
                      <w:r w:rsidRPr="00987A9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:rsidR="00056742" w:rsidRPr="00987A94" w:rsidRDefault="00056742" w:rsidP="00F867FD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</w:pPr>
                      <w:r w:rsidRPr="00987A94"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A.IK.7116-00 03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Default="00056742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3223C638" wp14:editId="21781003">
              <wp:simplePos x="0" y="0"/>
              <wp:positionH relativeFrom="margin">
                <wp:posOffset>-191770</wp:posOffset>
              </wp:positionH>
              <wp:positionV relativeFrom="margin">
                <wp:posOffset>-469900</wp:posOffset>
              </wp:positionV>
              <wp:extent cx="9304020" cy="6788785"/>
              <wp:effectExtent l="0" t="0" r="30480" b="31115"/>
              <wp:wrapNone/>
              <wp:docPr id="107" name="Группа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304020" cy="6788785"/>
                        <a:chOff x="0" y="0"/>
                        <a:chExt cx="20000" cy="20023"/>
                      </a:xfrm>
                    </wpg:grpSpPr>
                    <wps:wsp>
                      <wps:cNvPr id="10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4"/>
                      <wps:cNvCnPr>
                        <a:cxnSpLocks noChangeShapeType="1"/>
                      </wps:cNvCnPr>
                      <wps:spPr bwMode="auto">
                        <a:xfrm>
                          <a:off x="1095" y="18525"/>
                          <a:ext cx="0" cy="14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5"/>
                      <wps:cNvCnPr>
                        <a:cxnSpLocks noChangeShapeType="1"/>
                      </wps:cNvCnPr>
                      <wps:spPr bwMode="auto">
                        <a:xfrm>
                          <a:off x="10" y="18525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525"/>
                          <a:ext cx="2" cy="14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526"/>
                          <a:ext cx="2" cy="14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8"/>
                      <wps:cNvCnPr>
                        <a:cxnSpLocks noChangeShapeType="1"/>
                      </wps:cNvCnPr>
                      <wps:spPr bwMode="auto">
                        <a:xfrm>
                          <a:off x="6559" y="18526"/>
                          <a:ext cx="0" cy="14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526"/>
                          <a:ext cx="2" cy="14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568"/>
                          <a:ext cx="4" cy="14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017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392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435"/>
                          <a:ext cx="1000" cy="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492"/>
                          <a:ext cx="1001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490"/>
                          <a:ext cx="257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490"/>
                          <a:ext cx="153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515"/>
                          <a:ext cx="1000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566"/>
                          <a:ext cx="1001" cy="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293"/>
                          <a:ext cx="1001" cy="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5F1E6F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 w:rsidRPr="00987A94">
                              <w:rPr>
                                <w:sz w:val="24"/>
                              </w:rPr>
                              <w:fldChar w:fldCharType="begin"/>
                            </w:r>
                            <w:r w:rsidRPr="00987A94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987A94">
                              <w:rPr>
                                <w:sz w:val="24"/>
                              </w:rPr>
                              <w:fldChar w:fldCharType="separate"/>
                            </w:r>
                            <w:r w:rsidR="00752CE4" w:rsidRPr="00752CE4">
                              <w:rPr>
                                <w:noProof/>
                                <w:sz w:val="24"/>
                                <w:lang w:val="ru-RU"/>
                              </w:rPr>
                              <w:t>30</w:t>
                            </w:r>
                            <w:r w:rsidRPr="00987A9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8707"/>
                          <a:ext cx="11075" cy="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Pr="00987A94" w:rsidRDefault="00056742" w:rsidP="005F1E6F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7A94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A.IK.7116-00 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23C638" id="Группа 107" o:spid="_x0000_s1106" style="position:absolute;left:0;text-align:left;margin-left:-15.1pt;margin-top:-37pt;width:732.6pt;height:534.55pt;z-index:251667456;mso-position-horizontal-relative:margin;mso-position-vertical-relative:margin" coordsize="20000,2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" o:allowincell="f">
              <v:rect id="Rectangle 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/FE8QA&#10;AADcAAAADwAAAGRycy9kb3ducmV2LnhtbESPwW7CQAxE70j9h5Ur9QabcqggsKBQCYlTBSEfYGXd&#10;JCLrTbNLkvbr6wMSN1sznnne7ifXqoH60Hg28L5IQBGX3jZcGSiux/kKVIjIFlvPZOCXAux3L7Mt&#10;ptaPfKEhj5WSEA4pGqhj7FKtQ1mTw7DwHbFo3753GGXtK217HCXctXqZJB/aYcPSUGNHnzWVt/zu&#10;DNziNHxlVf53XBeHdXk+ZOP9JzPm7XXKNqAiTfFpflyfrOAnQivPyAR6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/xRPEAAAA3AAAAA8AAAAAAAAAAAAAAAAAmAIAAGRycy9k&#10;b3ducmV2LnhtbFBLBQYAAAAABAAEAPUAAACJAwAAAAA=&#10;" filled="f" strokeweight="2pt"/>
              <v:line id="Line 4" o:spid="_x0000_s1108" style="position:absolute;visibility:visible;mso-wrap-style:square" from="1095,18525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5" o:spid="_x0000_s1109" style="position:absolute;visibility:visible;mso-wrap-style:square" from="10,18525" to="19977,1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line id="Line 6" o:spid="_x0000_s1110" style="position:absolute;visibility:visible;mso-wrap-style:square" from="2186,18525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7" o:spid="_x0000_s1111" style="position:absolute;visibility:visible;mso-wrap-style:square" from="4919,18526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8" o:spid="_x0000_s1112" style="position:absolute;visibility:visible;mso-wrap-style:square" from="6559,18526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9" o:spid="_x0000_s1113" style="position:absolute;visibility:visible;mso-wrap-style:square" from="7650,18526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10" o:spid="_x0000_s1114" style="position:absolute;visibility:visible;mso-wrap-style:square" from="18905,18568" to="18909,1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<v:line id="Line 11" o:spid="_x0000_s1115" style="position:absolute;visibility:visible;mso-wrap-style:square" from="10,19017" to="7631,19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<v:line id="Line 12" o:spid="_x0000_s1116" style="position:absolute;visibility:visible;mso-wrap-style:square" from="10,19392" to="7631,1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<v:line id="Line 1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<v:rect id="Rectangle 14" o:spid="_x0000_s1118" style="position:absolute;left:54;top:19435;width:1000;height: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119" style="position:absolute;left:1139;top:19492;width:1001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20" style="position:absolute;left:2267;top:19490;width:257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121" style="position:absolute;left:4983;top:19490;width:1534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122" style="position:absolute;left:6604;top:19515;width:1000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23" style="position:absolute;left:18949;top:18566;width:1001;height: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124" style="position:absolute;left:18949;top:19293;width:1001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5F1E6F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 w:rsidRPr="00987A94">
                        <w:rPr>
                          <w:sz w:val="24"/>
                        </w:rPr>
                        <w:fldChar w:fldCharType="begin"/>
                      </w:r>
                      <w:r w:rsidRPr="00987A94">
                        <w:rPr>
                          <w:sz w:val="24"/>
                        </w:rPr>
                        <w:instrText>PAGE   \* MERGEFORMAT</w:instrText>
                      </w:r>
                      <w:r w:rsidRPr="00987A94">
                        <w:rPr>
                          <w:sz w:val="24"/>
                        </w:rPr>
                        <w:fldChar w:fldCharType="separate"/>
                      </w:r>
                      <w:r w:rsidR="00752CE4" w:rsidRPr="00752CE4">
                        <w:rPr>
                          <w:noProof/>
                          <w:sz w:val="24"/>
                          <w:lang w:val="ru-RU"/>
                        </w:rPr>
                        <w:t>30</w:t>
                      </w:r>
                      <w:r w:rsidRPr="00987A9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125" style="position:absolute;left:7745;top:18707;width:11075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056742" w:rsidRPr="00987A94" w:rsidRDefault="00056742" w:rsidP="005F1E6F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</w:pPr>
                      <w:r w:rsidRPr="00987A94"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A.IK.7116-00 03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Default="00056742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6A5B4CCD" wp14:editId="4B9E53D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47" name="Группа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4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 w:rsidRPr="00987A94">
                              <w:rPr>
                                <w:sz w:val="24"/>
                              </w:rPr>
                              <w:fldChar w:fldCharType="begin"/>
                            </w:r>
                            <w:r w:rsidRPr="00987A94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987A94">
                              <w:rPr>
                                <w:sz w:val="24"/>
                              </w:rPr>
                              <w:fldChar w:fldCharType="separate"/>
                            </w:r>
                            <w:r w:rsidR="00752CE4" w:rsidRPr="00752CE4">
                              <w:rPr>
                                <w:noProof/>
                                <w:sz w:val="24"/>
                                <w:lang w:val="ru-RU"/>
                              </w:rPr>
                              <w:t>31</w:t>
                            </w:r>
                            <w:r w:rsidRPr="00987A9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Pr="00987A94" w:rsidRDefault="00056742" w:rsidP="00650DE8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7A94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A.IK.7116-00 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5B4CCD" id="Группа 147" o:spid="_x0000_s1126" style="position:absolute;left:0;text-align:left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lf1d8RgHAABzVQAADgAAAAAAAAAAAAAA&#10;AAAuAgAAZHJzL2Uyb0RvYy54bWxQSwECLQAUAAYACAAAACEAjEO2yuEAAAAMAQAADwAAAAAAAAAA&#10;AAAAAAByCQAAZHJzL2Rvd25yZXYueG1sUEsFBgAAAAAEAAQA8wAAAIAKAAAAAA==&#10;" o:allowincell="f">
              <v:rect id="Rectangle 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V808QA&#10;AADcAAAADwAAAGRycy9kb3ducmV2LnhtbESPQWvCQBCF74X+h2UK3uqmIqKpq0RB8FQ09QcM2WkS&#10;zM7G7Jqk/fWdg+BthvfmvW/W29E1qqcu1J4NfEwTUMSFtzWXBi7fh/clqBCRLTaeycAvBdhuXl/W&#10;mFo/8Jn6PJZKQjikaKCKsU21DkVFDsPUt8Si/fjOYZS1K7XtcJBw1+hZkiy0w5qlocKW9hUV1/zu&#10;DFzj2H9lZf53WF12q+K0y4b7LTNm8jZmn6AijfFpflwfreDP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VfNPEAAAA3AAAAA8AAAAAAAAAAAAAAAAAmAIAAGRycy9k&#10;b3ducmV2LnhtbFBLBQYAAAAABAAEAPUAAACJAwAAAAA=&#10;" filled="f" strokeweight="2pt"/>
              <v:line id="Line 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<v:line id="Line 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<v:line id="Line 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<v:line id="Line 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<v:line id="Line 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<v:line id="Line 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line id="Line 1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1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1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rect id="Rectangle 1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 w:rsidRPr="00987A94">
                        <w:rPr>
                          <w:sz w:val="24"/>
                        </w:rPr>
                        <w:fldChar w:fldCharType="begin"/>
                      </w:r>
                      <w:r w:rsidRPr="00987A94">
                        <w:rPr>
                          <w:sz w:val="24"/>
                        </w:rPr>
                        <w:instrText>PAGE   \* MERGEFORMAT</w:instrText>
                      </w:r>
                      <w:r w:rsidRPr="00987A94">
                        <w:rPr>
                          <w:sz w:val="24"/>
                        </w:rPr>
                        <w:fldChar w:fldCharType="separate"/>
                      </w:r>
                      <w:r w:rsidR="00752CE4" w:rsidRPr="00752CE4">
                        <w:rPr>
                          <w:noProof/>
                          <w:sz w:val="24"/>
                          <w:lang w:val="ru-RU"/>
                        </w:rPr>
                        <w:t>31</w:t>
                      </w:r>
                      <w:r w:rsidRPr="00987A9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:rsidR="00056742" w:rsidRPr="00987A94" w:rsidRDefault="00056742" w:rsidP="00650DE8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</w:pPr>
                      <w:r w:rsidRPr="00987A94"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A.IK.7116-00 03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742" w:rsidRDefault="00056742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7854310D" wp14:editId="50EAA579">
              <wp:simplePos x="0" y="0"/>
              <wp:positionH relativeFrom="margin">
                <wp:posOffset>-191770</wp:posOffset>
              </wp:positionH>
              <wp:positionV relativeFrom="margin">
                <wp:posOffset>-469900</wp:posOffset>
              </wp:positionV>
              <wp:extent cx="9304020" cy="6788785"/>
              <wp:effectExtent l="0" t="0" r="30480" b="31115"/>
              <wp:wrapNone/>
              <wp:docPr id="187" name="Группа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304020" cy="6788785"/>
                        <a:chOff x="0" y="0"/>
                        <a:chExt cx="20000" cy="20023"/>
                      </a:xfrm>
                    </wpg:grpSpPr>
                    <wps:wsp>
                      <wps:cNvPr id="18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Line 4"/>
                      <wps:cNvCnPr>
                        <a:cxnSpLocks noChangeShapeType="1"/>
                      </wps:cNvCnPr>
                      <wps:spPr bwMode="auto">
                        <a:xfrm>
                          <a:off x="1095" y="18525"/>
                          <a:ext cx="0" cy="14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5"/>
                      <wps:cNvCnPr>
                        <a:cxnSpLocks noChangeShapeType="1"/>
                      </wps:cNvCnPr>
                      <wps:spPr bwMode="auto">
                        <a:xfrm>
                          <a:off x="10" y="18525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525"/>
                          <a:ext cx="2" cy="14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2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526"/>
                          <a:ext cx="2" cy="14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8"/>
                      <wps:cNvCnPr>
                        <a:cxnSpLocks noChangeShapeType="1"/>
                      </wps:cNvCnPr>
                      <wps:spPr bwMode="auto">
                        <a:xfrm>
                          <a:off x="6559" y="18526"/>
                          <a:ext cx="0" cy="14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526"/>
                          <a:ext cx="2" cy="14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568"/>
                          <a:ext cx="4" cy="14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017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392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435"/>
                          <a:ext cx="1000" cy="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492"/>
                          <a:ext cx="1001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490"/>
                          <a:ext cx="257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490"/>
                          <a:ext cx="153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515"/>
                          <a:ext cx="1000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566"/>
                          <a:ext cx="1001" cy="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293"/>
                          <a:ext cx="1001" cy="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Default="00056742" w:rsidP="00650DE8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 w:rsidRPr="00987A94">
                              <w:rPr>
                                <w:sz w:val="24"/>
                              </w:rPr>
                              <w:fldChar w:fldCharType="begin"/>
                            </w:r>
                            <w:r w:rsidRPr="00987A94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987A94">
                              <w:rPr>
                                <w:sz w:val="24"/>
                              </w:rPr>
                              <w:fldChar w:fldCharType="separate"/>
                            </w:r>
                            <w:r w:rsidR="00752CE4" w:rsidRPr="00752CE4">
                              <w:rPr>
                                <w:noProof/>
                                <w:sz w:val="24"/>
                                <w:lang w:val="ru-RU"/>
                              </w:rPr>
                              <w:t>32</w:t>
                            </w:r>
                            <w:r w:rsidRPr="00987A9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8707"/>
                          <a:ext cx="11075" cy="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742" w:rsidRPr="00987A94" w:rsidRDefault="00056742" w:rsidP="00650DE8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7A94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en-US"/>
                              </w:rPr>
                              <w:t>A.IK.7116-00 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54310D" id="Группа 187" o:spid="_x0000_s1146" style="position:absolute;left:0;text-align:left;margin-left:-15.1pt;margin-top:-37pt;width:732.6pt;height:534.55pt;z-index:251671552;mso-position-horizontal-relative:margin;mso-position-vertical-relative:margin" coordsize="20000,2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" o:allowincell="f">
              <v:rect id="Rectangle 3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GScQA&#10;AADcAAAADwAAAGRycy9kb3ducmV2LnhtbESPwW7CQAxE70j8w8pIvcGmPSBIWVCohNQTgsAHWFk3&#10;ich60+ySpP16fEDiZmvGM8+b3ega1VMXas8G3hcJKOLC25pLA9fLYb4CFSKyxcYzGfijALvtdLLB&#10;1PqBz9TnsVQSwiFFA1WMbap1KCpyGBa+JRbtx3cOo6xdqW2Hg4S7Rn8kyVI7rFkaKmzpq6Lilt+d&#10;gVsc+2NW5v+H9XW/Lk77bLj/Zsa8zcbsE1SkMb7Mz+tvK/groZVnZAK9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sxknEAAAA3AAAAA8AAAAAAAAAAAAAAAAAmAIAAGRycy9k&#10;b3ducmV2LnhtbFBLBQYAAAAABAAEAPUAAACJAwAAAAA=&#10;" filled="f" strokeweight="2pt"/>
              <v:line id="Line 4" o:spid="_x0000_s1148" style="position:absolute;visibility:visible;mso-wrap-style:square" from="1095,18525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<v:line id="Line 5" o:spid="_x0000_s1149" style="position:absolute;visibility:visible;mso-wrap-style:square" from="10,18525" to="19977,1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line id="Line 6" o:spid="_x0000_s1150" style="position:absolute;visibility:visible;mso-wrap-style:square" from="2186,18525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<v:line id="Line 7" o:spid="_x0000_s1151" style="position:absolute;visibility:visible;mso-wrap-style:square" from="4919,18526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<v:line id="Line 8" o:spid="_x0000_s1152" style="position:absolute;visibility:visible;mso-wrap-style:square" from="6559,18526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9" o:spid="_x0000_s1153" style="position:absolute;visibility:visible;mso-wrap-style:square" from="7650,18526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10" o:spid="_x0000_s1154" style="position:absolute;visibility:visible;mso-wrap-style:square" from="18905,18568" to="18909,1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11" o:spid="_x0000_s1155" style="position:absolute;visibility:visible;mso-wrap-style:square" from="10,19017" to="7631,19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    <v:line id="Line 12" o:spid="_x0000_s1156" style="position:absolute;visibility:visible;mso-wrap-style:square" from="10,19392" to="7631,1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13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<v:rect id="Rectangle 14" o:spid="_x0000_s1158" style="position:absolute;left:54;top:19435;width:1000;height: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159" style="position:absolute;left:1139;top:19492;width:1001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60" style="position:absolute;left:2267;top:19490;width:257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161" style="position:absolute;left:4983;top:19490;width:1534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162" style="position:absolute;left:6604;top:19515;width:1000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63" style="position:absolute;left:18949;top:18566;width:1001;height: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164" style="position:absolute;left:18949;top:19293;width:1001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056742" w:rsidRDefault="00056742" w:rsidP="00650DE8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 w:rsidRPr="00987A94">
                        <w:rPr>
                          <w:sz w:val="24"/>
                        </w:rPr>
                        <w:fldChar w:fldCharType="begin"/>
                      </w:r>
                      <w:r w:rsidRPr="00987A94">
                        <w:rPr>
                          <w:sz w:val="24"/>
                        </w:rPr>
                        <w:instrText>PAGE   \* MERGEFORMAT</w:instrText>
                      </w:r>
                      <w:r w:rsidRPr="00987A94">
                        <w:rPr>
                          <w:sz w:val="24"/>
                        </w:rPr>
                        <w:fldChar w:fldCharType="separate"/>
                      </w:r>
                      <w:r w:rsidR="00752CE4" w:rsidRPr="00752CE4">
                        <w:rPr>
                          <w:noProof/>
                          <w:sz w:val="24"/>
                          <w:lang w:val="ru-RU"/>
                        </w:rPr>
                        <w:t>32</w:t>
                      </w:r>
                      <w:r w:rsidRPr="00987A9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165" style="position:absolute;left:7745;top:18707;width:11075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056742" w:rsidRPr="00987A94" w:rsidRDefault="00056742" w:rsidP="00650DE8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</w:pPr>
                      <w:r w:rsidRPr="00987A94"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en-US"/>
                        </w:rPr>
                        <w:t>A.IK.7116-00 03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06F14"/>
    <w:multiLevelType w:val="hybridMultilevel"/>
    <w:tmpl w:val="B22CB1D2"/>
    <w:lvl w:ilvl="0" w:tplc="AF721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D540A"/>
    <w:multiLevelType w:val="hybridMultilevel"/>
    <w:tmpl w:val="B6568D6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21E93149"/>
    <w:multiLevelType w:val="hybridMultilevel"/>
    <w:tmpl w:val="9A4A7F72"/>
    <w:lvl w:ilvl="0" w:tplc="AF72199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B3532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5B566C"/>
    <w:multiLevelType w:val="multilevel"/>
    <w:tmpl w:val="F7865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2916F12"/>
    <w:multiLevelType w:val="hybridMultilevel"/>
    <w:tmpl w:val="E138DCFA"/>
    <w:lvl w:ilvl="0" w:tplc="AF721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357D63"/>
    <w:multiLevelType w:val="hybridMultilevel"/>
    <w:tmpl w:val="36F006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35C3423"/>
    <w:multiLevelType w:val="hybridMultilevel"/>
    <w:tmpl w:val="9C9479F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4D947FC"/>
    <w:multiLevelType w:val="hybridMultilevel"/>
    <w:tmpl w:val="863873E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56B52CA2"/>
    <w:multiLevelType w:val="hybridMultilevel"/>
    <w:tmpl w:val="FF8E9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373EE"/>
    <w:multiLevelType w:val="hybridMultilevel"/>
    <w:tmpl w:val="A13C2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13757"/>
    <w:multiLevelType w:val="hybridMultilevel"/>
    <w:tmpl w:val="7C7878E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A1506A3"/>
    <w:multiLevelType w:val="hybridMultilevel"/>
    <w:tmpl w:val="1A5EEB7C"/>
    <w:lvl w:ilvl="0" w:tplc="AF721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918C5"/>
    <w:multiLevelType w:val="hybridMultilevel"/>
    <w:tmpl w:val="D7580CAA"/>
    <w:lvl w:ilvl="0" w:tplc="AF72199E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4">
    <w:nsid w:val="7DE92D71"/>
    <w:multiLevelType w:val="hybridMultilevel"/>
    <w:tmpl w:val="1FE87C6C"/>
    <w:lvl w:ilvl="0" w:tplc="AF721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4"/>
  </w:num>
  <w:num w:numId="5">
    <w:abstractNumId w:val="4"/>
  </w:num>
  <w:num w:numId="6">
    <w:abstractNumId w:val="6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12"/>
  </w:num>
  <w:num w:numId="12">
    <w:abstractNumId w:val="2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B3"/>
    <w:rsid w:val="000208E8"/>
    <w:rsid w:val="00056742"/>
    <w:rsid w:val="000653F3"/>
    <w:rsid w:val="000B08BA"/>
    <w:rsid w:val="00110D4B"/>
    <w:rsid w:val="00177D2A"/>
    <w:rsid w:val="001B302F"/>
    <w:rsid w:val="00227209"/>
    <w:rsid w:val="00234B6C"/>
    <w:rsid w:val="00265DC9"/>
    <w:rsid w:val="0027311A"/>
    <w:rsid w:val="002C61DC"/>
    <w:rsid w:val="00385AC7"/>
    <w:rsid w:val="003B7769"/>
    <w:rsid w:val="003E1259"/>
    <w:rsid w:val="00466A44"/>
    <w:rsid w:val="004C2590"/>
    <w:rsid w:val="004E5BB3"/>
    <w:rsid w:val="00545FB1"/>
    <w:rsid w:val="00551FCE"/>
    <w:rsid w:val="005B147A"/>
    <w:rsid w:val="005B7AE8"/>
    <w:rsid w:val="005C64AA"/>
    <w:rsid w:val="005E2E16"/>
    <w:rsid w:val="005F1C22"/>
    <w:rsid w:val="005F1E6F"/>
    <w:rsid w:val="005F4E32"/>
    <w:rsid w:val="00604923"/>
    <w:rsid w:val="00635EA3"/>
    <w:rsid w:val="00650DE8"/>
    <w:rsid w:val="00660030"/>
    <w:rsid w:val="006B197A"/>
    <w:rsid w:val="007211DB"/>
    <w:rsid w:val="00721EC2"/>
    <w:rsid w:val="00752CE4"/>
    <w:rsid w:val="007557EC"/>
    <w:rsid w:val="00763530"/>
    <w:rsid w:val="007C5A04"/>
    <w:rsid w:val="007E4206"/>
    <w:rsid w:val="007F135E"/>
    <w:rsid w:val="00875C4D"/>
    <w:rsid w:val="00987A94"/>
    <w:rsid w:val="009A1612"/>
    <w:rsid w:val="009C0E0F"/>
    <w:rsid w:val="00AC0877"/>
    <w:rsid w:val="00B65BAB"/>
    <w:rsid w:val="00BA0B37"/>
    <w:rsid w:val="00C07125"/>
    <w:rsid w:val="00C1202C"/>
    <w:rsid w:val="00C25B82"/>
    <w:rsid w:val="00C541CF"/>
    <w:rsid w:val="00CC78B9"/>
    <w:rsid w:val="00CD1A99"/>
    <w:rsid w:val="00CF7D5A"/>
    <w:rsid w:val="00D1359D"/>
    <w:rsid w:val="00D664F0"/>
    <w:rsid w:val="00ED0683"/>
    <w:rsid w:val="00EE6EA2"/>
    <w:rsid w:val="00EF0653"/>
    <w:rsid w:val="00F867FD"/>
    <w:rsid w:val="00F95DEA"/>
    <w:rsid w:val="00FA5CA6"/>
    <w:rsid w:val="00F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5D649A-6343-4375-B933-99DF4A82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A04"/>
    <w:pPr>
      <w:spacing w:line="360" w:lineRule="auto"/>
      <w:ind w:firstLine="425"/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uiPriority w:val="39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FontStyle394">
    <w:name w:val="Font Style394"/>
    <w:rsid w:val="00C07125"/>
    <w:rPr>
      <w:rFonts w:ascii="Arial" w:hAnsi="Arial" w:cs="Arial"/>
      <w:sz w:val="16"/>
      <w:szCs w:val="16"/>
    </w:rPr>
  </w:style>
  <w:style w:type="paragraph" w:styleId="31">
    <w:name w:val="Body Text Indent 3"/>
    <w:basedOn w:val="a"/>
    <w:link w:val="32"/>
    <w:rsid w:val="00C07125"/>
    <w:pPr>
      <w:shd w:val="clear" w:color="auto" w:fill="FFFFFF"/>
      <w:ind w:firstLine="720"/>
    </w:pPr>
    <w:rPr>
      <w:color w:val="000000"/>
      <w:sz w:val="22"/>
      <w:szCs w:val="21"/>
    </w:rPr>
  </w:style>
  <w:style w:type="character" w:customStyle="1" w:styleId="32">
    <w:name w:val="Основной текст с отступом 3 Знак"/>
    <w:basedOn w:val="a0"/>
    <w:link w:val="31"/>
    <w:rsid w:val="00C07125"/>
    <w:rPr>
      <w:color w:val="000000"/>
      <w:sz w:val="22"/>
      <w:szCs w:val="21"/>
      <w:shd w:val="clear" w:color="auto" w:fill="FFFFFF"/>
      <w:lang w:val="uk-UA"/>
    </w:rPr>
  </w:style>
  <w:style w:type="table" w:styleId="af">
    <w:name w:val="Table Grid"/>
    <w:basedOn w:val="a1"/>
    <w:uiPriority w:val="39"/>
    <w:rsid w:val="00C0712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uiPriority w:val="99"/>
    <w:rsid w:val="00F95DEA"/>
    <w:rPr>
      <w:sz w:val="28"/>
      <w:lang w:val="uk-UA"/>
    </w:rPr>
  </w:style>
  <w:style w:type="paragraph" w:styleId="af0">
    <w:name w:val="Title"/>
    <w:basedOn w:val="a"/>
    <w:link w:val="af1"/>
    <w:qFormat/>
    <w:rsid w:val="00F95DEA"/>
    <w:pPr>
      <w:jc w:val="center"/>
    </w:pPr>
    <w:rPr>
      <w:b/>
      <w:bCs/>
      <w:szCs w:val="24"/>
    </w:rPr>
  </w:style>
  <w:style w:type="character" w:customStyle="1" w:styleId="af1">
    <w:name w:val="Название Знак"/>
    <w:basedOn w:val="a0"/>
    <w:link w:val="af0"/>
    <w:rsid w:val="00F95DEA"/>
    <w:rPr>
      <w:b/>
      <w:bCs/>
      <w:sz w:val="28"/>
      <w:szCs w:val="24"/>
      <w:lang w:val="uk-UA"/>
    </w:rPr>
  </w:style>
  <w:style w:type="paragraph" w:styleId="af2">
    <w:name w:val="List Paragraph"/>
    <w:basedOn w:val="a"/>
    <w:uiPriority w:val="34"/>
    <w:qFormat/>
    <w:rsid w:val="00B65BAB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2C61DC"/>
    <w:pPr>
      <w:numPr>
        <w:ilvl w:val="1"/>
      </w:numPr>
      <w:spacing w:after="160"/>
      <w:ind w:firstLine="425"/>
      <w:jc w:val="left"/>
    </w:pPr>
    <w:rPr>
      <w:rFonts w:eastAsiaTheme="minorEastAsia" w:cstheme="minorBidi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2C61DC"/>
    <w:rPr>
      <w:rFonts w:eastAsiaTheme="minorEastAsia" w:cstheme="minorBidi"/>
      <w:spacing w:val="15"/>
      <w:sz w:val="22"/>
      <w:szCs w:val="22"/>
      <w:lang w:val="uk-UA"/>
    </w:rPr>
  </w:style>
  <w:style w:type="character" w:styleId="af5">
    <w:name w:val="Hyperlink"/>
    <w:basedOn w:val="a0"/>
    <w:uiPriority w:val="99"/>
    <w:unhideWhenUsed/>
    <w:rsid w:val="007F135E"/>
    <w:rPr>
      <w:color w:val="0563C1" w:themeColor="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5F4E32"/>
    <w:pPr>
      <w:keepNext/>
      <w:keepLines/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aa363946(v=vs.85).aspx" TargetMode="Externa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28" Type="http://schemas.openxmlformats.org/officeDocument/2006/relationships/image" Target="media/image7.png"/><Relationship Id="rId10" Type="http://schemas.openxmlformats.org/officeDocument/2006/relationships/hyperlink" Target="https://ru.stackoverflow.com/" TargetMode="Externa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fml-dev.org/" TargetMode="External"/><Relationship Id="rId14" Type="http://schemas.openxmlformats.org/officeDocument/2006/relationships/image" Target="media/image1.png"/><Relationship Id="rId22" Type="http://schemas.openxmlformats.org/officeDocument/2006/relationships/header" Target="header6.xm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\Downloads\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B7FED-01C9-49C5-97AF-93EF8D87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a4.dot</Template>
  <TotalTime>3815</TotalTime>
  <Pages>33</Pages>
  <Words>5590</Words>
  <Characters>31867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cp:lastModifiedBy>Yan Kraize</cp:lastModifiedBy>
  <cp:revision>14</cp:revision>
  <dcterms:created xsi:type="dcterms:W3CDTF">2018-06-11T23:23:00Z</dcterms:created>
  <dcterms:modified xsi:type="dcterms:W3CDTF">2018-06-16T04:42:00Z</dcterms:modified>
</cp:coreProperties>
</file>